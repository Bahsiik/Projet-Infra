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58889E" w14:textId="6CA5CA9C" w:rsidR="00021C04" w:rsidRDefault="00FB3A9B" w:rsidP="00B6756D">
      <w:r>
        <w:rPr>
          <w:noProof/>
          <w:lang w:bidi="fr-FR"/>
        </w:rPr>
        <mc:AlternateContent>
          <mc:Choice Requires="wpg">
            <w:drawing>
              <wp:inline distT="0" distB="0" distL="0" distR="0" wp14:anchorId="2F5AA7C0" wp14:editId="43E24BF0">
                <wp:extent cx="6824820" cy="10091058"/>
                <wp:effectExtent l="0" t="0" r="0" b="5715"/>
                <wp:docPr id="49" name="Groupe 9" descr="Titre et texte&#10;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24820" cy="10091058"/>
                          <a:chOff x="112429" y="2300564"/>
                          <a:chExt cx="6824820" cy="9303687"/>
                        </a:xfrm>
                      </wpg:grpSpPr>
                      <wps:wsp>
                        <wps:cNvPr id="50" name="Zone de texte 7"/>
                        <wps:cNvSpPr txBox="1"/>
                        <wps:spPr>
                          <a:xfrm>
                            <a:off x="112429" y="9908065"/>
                            <a:ext cx="3004185" cy="1696186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90EC50A" w14:textId="73755C97" w:rsidR="00FB3A9B" w:rsidRDefault="002149CB" w:rsidP="002149CB">
                              <w:pPr>
                                <w:pStyle w:val="Titre1"/>
                                <w:rPr>
                                  <w:color w:val="FFFFFF" w:themeColor="background1"/>
                                  <w:lang w:bidi="fr-FR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lang w:bidi="fr-FR"/>
                                </w:rPr>
                                <w:t>MISTRAL</w:t>
                              </w:r>
                              <w:r>
                                <w:rPr>
                                  <w:color w:val="FFFFFF" w:themeColor="background1"/>
                                  <w:lang w:bidi="fr-FR"/>
                                </w:rPr>
                                <w:t xml:space="preserve">    </w:t>
                              </w:r>
                              <w:r w:rsidR="00FB3A9B">
                                <w:rPr>
                                  <w:color w:val="FFFFFF" w:themeColor="background1"/>
                                  <w:lang w:bidi="fr-FR"/>
                                </w:rPr>
                                <w:t>MARTHELY</w:t>
                              </w:r>
                              <w:r>
                                <w:rPr>
                                  <w:color w:val="FFFFFF" w:themeColor="background1"/>
                                  <w:lang w:bidi="fr-FR"/>
                                </w:rPr>
                                <w:t xml:space="preserve">        </w:t>
                              </w:r>
                              <w:r w:rsidR="00FB3A9B">
                                <w:rPr>
                                  <w:color w:val="FFFFFF" w:themeColor="background1"/>
                                  <w:lang w:bidi="fr-FR"/>
                                </w:rPr>
                                <w:t xml:space="preserve"> PHAM</w:t>
                              </w:r>
                            </w:p>
                            <w:p w14:paraId="26AA0659" w14:textId="77777777" w:rsidR="00FB3A9B" w:rsidRPr="00AF2B74" w:rsidRDefault="00FB3A9B" w:rsidP="00FB3A9B">
                              <w:pPr>
                                <w:rPr>
                                  <w:lang w:bidi="fr-FR"/>
                                </w:rPr>
                              </w:pPr>
                            </w:p>
                            <w:p w14:paraId="63C24585" w14:textId="77777777" w:rsidR="00FB3A9B" w:rsidRPr="00745C53" w:rsidRDefault="00FB3A9B" w:rsidP="00FB3A9B">
                              <w:pPr>
                                <w:pStyle w:val="Titre2"/>
                                <w:ind w:left="720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lang w:bidi="fr-FR"/>
                                </w:rPr>
                                <w:t>02/05/2022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Zone de texte 6"/>
                        <wps:cNvSpPr txBox="1"/>
                        <wps:spPr>
                          <a:xfrm>
                            <a:off x="2287138" y="2300564"/>
                            <a:ext cx="4650111" cy="4353636"/>
                          </a:xfrm>
                          <a:prstGeom prst="teardrop">
                            <a:avLst/>
                          </a:prstGeom>
                          <a:solidFill>
                            <a:schemeClr val="accent4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F4CE365" w14:textId="77777777" w:rsidR="00FB3A9B" w:rsidRDefault="00FB3A9B" w:rsidP="00FB3A9B">
                              <w:pPr>
                                <w:pStyle w:val="Titre"/>
                                <w:ind w:left="0"/>
                                <w:jc w:val="right"/>
                                <w:rPr>
                                  <w:sz w:val="72"/>
                                  <w:szCs w:val="72"/>
                                  <w:lang w:bidi="fr-FR"/>
                                </w:rPr>
                              </w:pPr>
                            </w:p>
                            <w:p w14:paraId="13BC5FC1" w14:textId="77777777" w:rsidR="00FB3A9B" w:rsidRDefault="00FB3A9B" w:rsidP="00FB3A9B">
                              <w:pPr>
                                <w:pStyle w:val="Titre"/>
                                <w:ind w:left="0"/>
                                <w:jc w:val="right"/>
                                <w:rPr>
                                  <w:sz w:val="72"/>
                                  <w:szCs w:val="72"/>
                                  <w:lang w:bidi="fr-FR"/>
                                </w:rPr>
                              </w:pPr>
                            </w:p>
                            <w:p w14:paraId="3CB21C38" w14:textId="77777777" w:rsidR="00FB3A9B" w:rsidRPr="000B478E" w:rsidRDefault="00FB3A9B" w:rsidP="00FB3A9B">
                              <w:pPr>
                                <w:pStyle w:val="Titre"/>
                                <w:ind w:left="0"/>
                                <w:jc w:val="right"/>
                                <w:rPr>
                                  <w:sz w:val="76"/>
                                  <w:szCs w:val="76"/>
                                </w:rPr>
                              </w:pPr>
                              <w:r w:rsidRPr="000B478E">
                                <w:rPr>
                                  <w:sz w:val="76"/>
                                  <w:szCs w:val="76"/>
                                  <w:lang w:bidi="fr-FR"/>
                                </w:rPr>
                                <w:t>Configuration</w:t>
                              </w:r>
                            </w:p>
                            <w:p w14:paraId="17F17786" w14:textId="3CCEDEF2" w:rsidR="00FB3A9B" w:rsidRDefault="00D1338F" w:rsidP="00FB3A9B">
                              <w:pPr>
                                <w:pStyle w:val="Sous-titre"/>
                                <w:ind w:left="0"/>
                                <w:jc w:val="right"/>
                                <w:rPr>
                                  <w:color w:val="595959" w:themeColor="text1" w:themeTint="A6"/>
                                </w:rPr>
                              </w:pPr>
                              <w:r>
                                <w:rPr>
                                  <w:noProof/>
                                  <w:lang w:bidi="fr-FR"/>
                                </w:rPr>
                                <w:drawing>
                                  <wp:inline distT="0" distB="0" distL="0" distR="0" wp14:anchorId="674BC39A" wp14:editId="2707282E">
                                    <wp:extent cx="3098926" cy="1513114"/>
                                    <wp:effectExtent l="76200" t="76200" r="82550" b="68580"/>
                                    <wp:docPr id="56" name="Image 5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56" name="Image 56"/>
                                            <pic:cNvPicPr/>
                                          </pic:nvPicPr>
                                          <pic:blipFill>
                                            <a:blip r:embed="rId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3115538" cy="152122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glow rad="63500">
                                                <a:srgbClr val="FFC000">
                                                  <a:alpha val="40000"/>
                                                </a:srgbClr>
                                              </a:glow>
                                              <a:softEdge rad="1270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258307BA" w14:textId="77777777" w:rsidR="00FB3A9B" w:rsidRPr="00745C53" w:rsidRDefault="00FB3A9B" w:rsidP="00FB3A9B">
                              <w:pPr>
                                <w:pStyle w:val="Sous-titre"/>
                                <w:ind w:left="0"/>
                                <w:jc w:val="right"/>
                                <w:rPr>
                                  <w:color w:val="595959" w:themeColor="text1" w:themeTint="A6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5AA7C0" id="Groupe 9" o:spid="_x0000_s1026" alt="Titre et texte&#10;" style="width:537.4pt;height:794.55pt;mso-position-horizontal-relative:char;mso-position-vertical-relative:line" coordorigin="1124,23005" coordsize="68248,930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Zone de texte 7" o:spid="_x0000_s1027" type="#_x0000_t202" style="position:absolute;left:1124;top:99080;width:30042;height:16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" fillcolor="black [3213]" stroked="f" strokeweight=".5pt">
                  <v:textbox>
                    <w:txbxContent>
                      <w:p w14:paraId="590EC50A" w14:textId="73755C97" w:rsidR="00FB3A9B" w:rsidRDefault="002149CB" w:rsidP="002149CB">
                        <w:pPr>
                          <w:pStyle w:val="Titre1"/>
                          <w:rPr>
                            <w:color w:val="FFFFFF" w:themeColor="background1"/>
                            <w:lang w:bidi="fr-FR"/>
                          </w:rPr>
                        </w:pPr>
                        <w:r>
                          <w:rPr>
                            <w:color w:val="FFFFFF" w:themeColor="background1"/>
                            <w:lang w:bidi="fr-FR"/>
                          </w:rPr>
                          <w:t>MISTRAL</w:t>
                        </w:r>
                        <w:r>
                          <w:rPr>
                            <w:color w:val="FFFFFF" w:themeColor="background1"/>
                            <w:lang w:bidi="fr-FR"/>
                          </w:rPr>
                          <w:t xml:space="preserve">    </w:t>
                        </w:r>
                        <w:r w:rsidR="00FB3A9B">
                          <w:rPr>
                            <w:color w:val="FFFFFF" w:themeColor="background1"/>
                            <w:lang w:bidi="fr-FR"/>
                          </w:rPr>
                          <w:t>MARTHELY</w:t>
                        </w:r>
                        <w:r>
                          <w:rPr>
                            <w:color w:val="FFFFFF" w:themeColor="background1"/>
                            <w:lang w:bidi="fr-FR"/>
                          </w:rPr>
                          <w:t xml:space="preserve">        </w:t>
                        </w:r>
                        <w:r w:rsidR="00FB3A9B">
                          <w:rPr>
                            <w:color w:val="FFFFFF" w:themeColor="background1"/>
                            <w:lang w:bidi="fr-FR"/>
                          </w:rPr>
                          <w:t xml:space="preserve"> PHAM</w:t>
                        </w:r>
                      </w:p>
                      <w:p w14:paraId="26AA0659" w14:textId="77777777" w:rsidR="00FB3A9B" w:rsidRPr="00AF2B74" w:rsidRDefault="00FB3A9B" w:rsidP="00FB3A9B">
                        <w:pPr>
                          <w:rPr>
                            <w:lang w:bidi="fr-FR"/>
                          </w:rPr>
                        </w:pPr>
                      </w:p>
                      <w:p w14:paraId="63C24585" w14:textId="77777777" w:rsidR="00FB3A9B" w:rsidRPr="00745C53" w:rsidRDefault="00FB3A9B" w:rsidP="00FB3A9B">
                        <w:pPr>
                          <w:pStyle w:val="Titre2"/>
                          <w:ind w:left="720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  <w:lang w:bidi="fr-FR"/>
                          </w:rPr>
                          <w:t>02/05/2022</w:t>
                        </w:r>
                      </w:p>
                    </w:txbxContent>
                  </v:textbox>
                </v:shape>
                <v:shape id="Zone de texte 6" o:spid="_x0000_s1028" style="position:absolute;left:22871;top:23005;width:46501;height:43537;visibility:visible;mso-wrap-style:square;v-text-anchor:top" coordsize="4650111,43536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" adj="-11796480,,5400" path="m,2176818c,974595,1040963,,2325056,l4650111,r,2176818c4650111,3379041,3609148,4353636,2325055,4353636,1040962,4353636,-1,3379041,-1,2176818r1,xe" fillcolor="#ffc000 [3207]" stroked="f" strokeweight=".5pt">
                  <v:stroke joinstyle="miter"/>
                  <v:formulas/>
                  <v:path arrowok="t" o:connecttype="custom" o:connectlocs="0,2176818;2325056,0;4650111,0;4650111,2176818;2325055,4353636;-1,2176818;0,2176818" o:connectangles="0,0,0,0,0,0,0" textboxrect="0,0,4650111,4353636"/>
                  <v:textbox>
                    <w:txbxContent>
                      <w:p w14:paraId="0F4CE365" w14:textId="77777777" w:rsidR="00FB3A9B" w:rsidRDefault="00FB3A9B" w:rsidP="00FB3A9B">
                        <w:pPr>
                          <w:pStyle w:val="Titre"/>
                          <w:ind w:left="0"/>
                          <w:jc w:val="right"/>
                          <w:rPr>
                            <w:sz w:val="72"/>
                            <w:szCs w:val="72"/>
                            <w:lang w:bidi="fr-FR"/>
                          </w:rPr>
                        </w:pPr>
                      </w:p>
                      <w:p w14:paraId="13BC5FC1" w14:textId="77777777" w:rsidR="00FB3A9B" w:rsidRDefault="00FB3A9B" w:rsidP="00FB3A9B">
                        <w:pPr>
                          <w:pStyle w:val="Titre"/>
                          <w:ind w:left="0"/>
                          <w:jc w:val="right"/>
                          <w:rPr>
                            <w:sz w:val="72"/>
                            <w:szCs w:val="72"/>
                            <w:lang w:bidi="fr-FR"/>
                          </w:rPr>
                        </w:pPr>
                      </w:p>
                      <w:p w14:paraId="3CB21C38" w14:textId="77777777" w:rsidR="00FB3A9B" w:rsidRPr="000B478E" w:rsidRDefault="00FB3A9B" w:rsidP="00FB3A9B">
                        <w:pPr>
                          <w:pStyle w:val="Titre"/>
                          <w:ind w:left="0"/>
                          <w:jc w:val="right"/>
                          <w:rPr>
                            <w:sz w:val="76"/>
                            <w:szCs w:val="76"/>
                          </w:rPr>
                        </w:pPr>
                        <w:r w:rsidRPr="000B478E">
                          <w:rPr>
                            <w:sz w:val="76"/>
                            <w:szCs w:val="76"/>
                            <w:lang w:bidi="fr-FR"/>
                          </w:rPr>
                          <w:t>Configuration</w:t>
                        </w:r>
                      </w:p>
                      <w:p w14:paraId="17F17786" w14:textId="3CCEDEF2" w:rsidR="00FB3A9B" w:rsidRDefault="00D1338F" w:rsidP="00FB3A9B">
                        <w:pPr>
                          <w:pStyle w:val="Sous-titre"/>
                          <w:ind w:left="0"/>
                          <w:jc w:val="right"/>
                          <w:rPr>
                            <w:color w:val="595959" w:themeColor="text1" w:themeTint="A6"/>
                          </w:rPr>
                        </w:pPr>
                        <w:r>
                          <w:rPr>
                            <w:noProof/>
                            <w:lang w:bidi="fr-FR"/>
                          </w:rPr>
                          <w:drawing>
                            <wp:inline distT="0" distB="0" distL="0" distR="0" wp14:anchorId="674BC39A" wp14:editId="2707282E">
                              <wp:extent cx="3098926" cy="1513114"/>
                              <wp:effectExtent l="76200" t="76200" r="82550" b="68580"/>
                              <wp:docPr id="56" name="Image 5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6" name="Image 56"/>
                                      <pic:cNvPicPr/>
                                    </pic:nvPicPr>
                                    <pic:blipFill>
                                      <a:blip r:embed="rId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115538" cy="1521225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glow rad="63500">
                                          <a:srgbClr val="FFC000">
                                            <a:alpha val="40000"/>
                                          </a:srgbClr>
                                        </a:glow>
                                        <a:softEdge rad="1270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258307BA" w14:textId="77777777" w:rsidR="00FB3A9B" w:rsidRPr="00745C53" w:rsidRDefault="00FB3A9B" w:rsidP="00FB3A9B">
                        <w:pPr>
                          <w:pStyle w:val="Sous-titre"/>
                          <w:ind w:left="0"/>
                          <w:jc w:val="right"/>
                          <w:rPr>
                            <w:color w:val="595959" w:themeColor="text1" w:themeTint="A6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1A6C3C">
        <w:rPr>
          <w:noProof/>
          <w:lang w:bidi="fr-FR"/>
        </w:rPr>
        <w:drawing>
          <wp:anchor distT="0" distB="0" distL="114300" distR="114300" simplePos="0" relativeHeight="251658240" behindDoc="1" locked="0" layoutInCell="1" allowOverlap="1" wp14:anchorId="3E2B7BC2" wp14:editId="42075821">
            <wp:simplePos x="0" y="0"/>
            <wp:positionH relativeFrom="column">
              <wp:posOffset>0</wp:posOffset>
            </wp:positionH>
            <wp:positionV relativeFrom="page">
              <wp:posOffset>0</wp:posOffset>
            </wp:positionV>
            <wp:extent cx="7800975" cy="10791825"/>
            <wp:effectExtent l="0" t="0" r="9525" b="9525"/>
            <wp:wrapNone/>
            <wp:docPr id="1" name="Image 1" descr="bâti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g street-0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0975" cy="1079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72C683" w14:textId="3BFAFDC0" w:rsidR="00745C53" w:rsidRDefault="00745C53" w:rsidP="00B6756D"/>
    <w:p w14:paraId="2F3671F9" w14:textId="77777777" w:rsidR="000B4502" w:rsidRDefault="000B4502" w:rsidP="00B6756D"/>
    <w:tbl>
      <w:tblPr>
        <w:tblW w:w="12860" w:type="dxa"/>
        <w:tblInd w:w="55" w:type="dxa"/>
        <w:tblCellMar>
          <w:left w:w="115" w:type="dxa"/>
          <w:right w:w="720" w:type="dxa"/>
        </w:tblCellMar>
        <w:tblLook w:val="0000" w:firstRow="0" w:lastRow="0" w:firstColumn="0" w:lastColumn="0" w:noHBand="0" w:noVBand="0"/>
      </w:tblPr>
      <w:tblGrid>
        <w:gridCol w:w="4734"/>
        <w:gridCol w:w="1638"/>
        <w:gridCol w:w="6488"/>
      </w:tblGrid>
      <w:tr w:rsidR="00515218" w14:paraId="4A40F1DD" w14:textId="77777777" w:rsidTr="00793A2F">
        <w:trPr>
          <w:trHeight w:val="2970"/>
        </w:trPr>
        <w:tc>
          <w:tcPr>
            <w:tcW w:w="6372" w:type="dxa"/>
            <w:gridSpan w:val="2"/>
          </w:tcPr>
          <w:p w14:paraId="56BF23E3" w14:textId="77777777" w:rsidR="00515218" w:rsidRDefault="00515218" w:rsidP="00B6756D">
            <w:r w:rsidRPr="000B4502">
              <w:rPr>
                <w:noProof/>
                <w:lang w:bidi="fr-FR"/>
              </w:rPr>
              <mc:AlternateContent>
                <mc:Choice Requires="wps">
                  <w:drawing>
                    <wp:inline distT="0" distB="0" distL="0" distR="0" wp14:anchorId="79918685" wp14:editId="35AB3152">
                      <wp:extent cx="3516086" cy="1676400"/>
                      <wp:effectExtent l="0" t="0" r="0" b="0"/>
                      <wp:docPr id="10" name="Zone de text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16086" cy="16764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B3D888A" w14:textId="77777777" w:rsidR="000B478E" w:rsidRDefault="000B478E" w:rsidP="000B4502">
                                  <w:pPr>
                                    <w:pStyle w:val="Sous-titre"/>
                                    <w:rPr>
                                      <w:b/>
                                      <w:bCs/>
                                      <w:color w:val="44546A" w:themeColor="text2"/>
                                      <w:sz w:val="44"/>
                                      <w:szCs w:val="44"/>
                                    </w:rPr>
                                  </w:pPr>
                                </w:p>
                                <w:p w14:paraId="3C05D85C" w14:textId="02BDCA12" w:rsidR="00B05BE0" w:rsidRPr="0010063B" w:rsidRDefault="00B05BE0" w:rsidP="0010063B">
                                  <w:pPr>
                                    <w:pStyle w:val="Sous-titre"/>
                                    <w:jc w:val="center"/>
                                    <w:rPr>
                                      <w:b/>
                                      <w:bCs/>
                                      <w:color w:val="44546A" w:themeColor="text2"/>
                                      <w:szCs w:val="48"/>
                                    </w:rPr>
                                  </w:pPr>
                                  <w:r w:rsidRPr="0010063B">
                                    <w:rPr>
                                      <w:b/>
                                      <w:bCs/>
                                      <w:color w:val="44546A" w:themeColor="text2"/>
                                      <w:szCs w:val="48"/>
                                    </w:rPr>
                                    <w:t>ARCHITECTURE CLIENT-SERVEUR</w:t>
                                  </w:r>
                                </w:p>
                                <w:p w14:paraId="54591D59" w14:textId="3C1B55A3" w:rsidR="00515218" w:rsidRPr="000B4502" w:rsidRDefault="00515218" w:rsidP="000B4502">
                                  <w:pPr>
                                    <w:pStyle w:val="Sous-titre"/>
                                    <w:rPr>
                                      <w:color w:val="44546A" w:themeColor="text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9918685" id="Zone de texte 10" o:spid="_x0000_s1029" type="#_x0000_t202" style="width:276.85pt;height:13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" filled="f" stroked="f" strokeweight=".5pt">
                      <v:textbox>
                        <w:txbxContent>
                          <w:p w14:paraId="4B3D888A" w14:textId="77777777" w:rsidR="000B478E" w:rsidRDefault="000B478E" w:rsidP="000B4502">
                            <w:pPr>
                              <w:pStyle w:val="Sous-titre"/>
                              <w:rPr>
                                <w:b/>
                                <w:bCs/>
                                <w:color w:val="44546A" w:themeColor="text2"/>
                                <w:sz w:val="44"/>
                                <w:szCs w:val="44"/>
                              </w:rPr>
                            </w:pPr>
                          </w:p>
                          <w:p w14:paraId="3C05D85C" w14:textId="02BDCA12" w:rsidR="00B05BE0" w:rsidRPr="0010063B" w:rsidRDefault="00B05BE0" w:rsidP="0010063B">
                            <w:pPr>
                              <w:pStyle w:val="Sous-titre"/>
                              <w:jc w:val="center"/>
                              <w:rPr>
                                <w:b/>
                                <w:bCs/>
                                <w:color w:val="44546A" w:themeColor="text2"/>
                                <w:szCs w:val="48"/>
                              </w:rPr>
                            </w:pPr>
                            <w:r w:rsidRPr="0010063B">
                              <w:rPr>
                                <w:b/>
                                <w:bCs/>
                                <w:color w:val="44546A" w:themeColor="text2"/>
                                <w:szCs w:val="48"/>
                              </w:rPr>
                              <w:t>ARCHITECTURE CLIENT-SERVEUR</w:t>
                            </w:r>
                          </w:p>
                          <w:p w14:paraId="54591D59" w14:textId="3C1B55A3" w:rsidR="00515218" w:rsidRPr="000B4502" w:rsidRDefault="00515218" w:rsidP="000B4502">
                            <w:pPr>
                              <w:pStyle w:val="Sous-titre"/>
                              <w:rPr>
                                <w:color w:val="44546A" w:themeColor="text2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6488" w:type="dxa"/>
          </w:tcPr>
          <w:p w14:paraId="7DD0B1C6" w14:textId="77777777" w:rsidR="00515218" w:rsidRDefault="00515218" w:rsidP="00B6756D">
            <w:pPr>
              <w:ind w:right="915"/>
            </w:pPr>
            <w:r w:rsidRPr="000B4502">
              <w:rPr>
                <w:noProof/>
                <w:lang w:bidi="fr-FR"/>
              </w:rPr>
              <mc:AlternateContent>
                <mc:Choice Requires="wps">
                  <w:drawing>
                    <wp:inline distT="0" distB="0" distL="0" distR="0" wp14:anchorId="36538F5F" wp14:editId="3EB00AC6">
                      <wp:extent cx="3008630" cy="1743075"/>
                      <wp:effectExtent l="0" t="0" r="0" b="0"/>
                      <wp:docPr id="12" name="Zone de texte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08630" cy="17430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F22A528" w14:textId="77777777" w:rsidR="000B478E" w:rsidRDefault="000B478E" w:rsidP="000B478E">
                                  <w:pPr>
                                    <w:pStyle w:val="Sansinterligne"/>
                                    <w:ind w:right="229"/>
                                    <w:jc w:val="center"/>
                                    <w:rPr>
                                      <w:i/>
                                      <w:iCs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466B2ADE" w14:textId="77777777" w:rsidR="000B478E" w:rsidRDefault="000B478E" w:rsidP="000B478E">
                                  <w:pPr>
                                    <w:pStyle w:val="Sansinterligne"/>
                                    <w:ind w:right="229"/>
                                    <w:jc w:val="center"/>
                                    <w:rPr>
                                      <w:i/>
                                      <w:iCs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1071F8FC" w14:textId="77777777" w:rsidR="000B478E" w:rsidRDefault="000B478E" w:rsidP="000B478E">
                                  <w:pPr>
                                    <w:pStyle w:val="Sansinterligne"/>
                                    <w:ind w:right="229"/>
                                    <w:jc w:val="center"/>
                                    <w:rPr>
                                      <w:i/>
                                      <w:iCs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7D0C4AAE" w14:textId="18585999" w:rsidR="00515218" w:rsidRPr="000B478E" w:rsidRDefault="000B478E" w:rsidP="000B478E">
                                  <w:pPr>
                                    <w:pStyle w:val="Sansinterligne"/>
                                    <w:ind w:right="229"/>
                                    <w:jc w:val="center"/>
                                    <w:rPr>
                                      <w:i/>
                                      <w:iCs/>
                                      <w:color w:val="44546A" w:themeColor="text2"/>
                                      <w:sz w:val="24"/>
                                      <w:szCs w:val="24"/>
                                    </w:rPr>
                                  </w:pPr>
                                  <w:r w:rsidRPr="000B478E">
                                    <w:rPr>
                                      <w:i/>
                                      <w:iCs/>
                                      <w:sz w:val="24"/>
                                      <w:szCs w:val="24"/>
                                    </w:rPr>
                                    <w:t>Détail</w:t>
                                  </w:r>
                                  <w:r w:rsidRPr="000B478E">
                                    <w:rPr>
                                      <w:i/>
                                      <w:iCs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 w:rsidRPr="000B478E">
                                    <w:rPr>
                                      <w:i/>
                                      <w:iCs/>
                                      <w:sz w:val="24"/>
                                      <w:szCs w:val="24"/>
                                    </w:rPr>
                                    <w:t>d</w:t>
                                  </w:r>
                                  <w:r w:rsidRPr="000B478E">
                                    <w:rPr>
                                      <w:i/>
                                      <w:iCs/>
                                      <w:sz w:val="24"/>
                                      <w:szCs w:val="24"/>
                                    </w:rPr>
                                    <w:t>es configurations à réaliser pour mettre en œuvre la solution (système, réseau, services)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6538F5F" id="Zone de texte 12" o:spid="_x0000_s1030" type="#_x0000_t202" style="width:236.9pt;height:137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" filled="f" stroked="f" strokeweight=".5pt">
                      <v:textbox>
                        <w:txbxContent>
                          <w:p w14:paraId="0F22A528" w14:textId="77777777" w:rsidR="000B478E" w:rsidRDefault="000B478E" w:rsidP="000B478E">
                            <w:pPr>
                              <w:pStyle w:val="Sansinterligne"/>
                              <w:ind w:right="229"/>
                              <w:jc w:val="center"/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</w:p>
                          <w:p w14:paraId="466B2ADE" w14:textId="77777777" w:rsidR="000B478E" w:rsidRDefault="000B478E" w:rsidP="000B478E">
                            <w:pPr>
                              <w:pStyle w:val="Sansinterligne"/>
                              <w:ind w:right="229"/>
                              <w:jc w:val="center"/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</w:p>
                          <w:p w14:paraId="1071F8FC" w14:textId="77777777" w:rsidR="000B478E" w:rsidRDefault="000B478E" w:rsidP="000B478E">
                            <w:pPr>
                              <w:pStyle w:val="Sansinterligne"/>
                              <w:ind w:right="229"/>
                              <w:jc w:val="center"/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</w:p>
                          <w:p w14:paraId="7D0C4AAE" w14:textId="18585999" w:rsidR="00515218" w:rsidRPr="000B478E" w:rsidRDefault="000B478E" w:rsidP="000B478E">
                            <w:pPr>
                              <w:pStyle w:val="Sansinterligne"/>
                              <w:ind w:right="229"/>
                              <w:jc w:val="center"/>
                              <w:rPr>
                                <w:i/>
                                <w:iCs/>
                                <w:color w:val="44546A" w:themeColor="text2"/>
                                <w:sz w:val="24"/>
                                <w:szCs w:val="24"/>
                              </w:rPr>
                            </w:pPr>
                            <w:r w:rsidRPr="000B478E"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>Détail</w:t>
                            </w:r>
                            <w:r w:rsidRPr="000B478E"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0B478E"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>d</w:t>
                            </w:r>
                            <w:r w:rsidRPr="000B478E"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>es configurations à réaliser pour mettre en œuvre la solution (système, réseau, services)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B05BE0" w14:paraId="17BD1961" w14:textId="77777777" w:rsidTr="00793A2F">
        <w:trPr>
          <w:trHeight w:val="8604"/>
        </w:trPr>
        <w:tc>
          <w:tcPr>
            <w:tcW w:w="4734" w:type="dxa"/>
          </w:tcPr>
          <w:p w14:paraId="388B8BB8" w14:textId="3D59E5BA" w:rsidR="000B4502" w:rsidRDefault="000B4502" w:rsidP="00B6756D">
            <w:r w:rsidRPr="000B4502">
              <w:rPr>
                <w:noProof/>
                <w:lang w:bidi="fr-FR"/>
              </w:rPr>
              <mc:AlternateContent>
                <mc:Choice Requires="wps">
                  <w:drawing>
                    <wp:inline distT="0" distB="0" distL="0" distR="0" wp14:anchorId="029A30EA" wp14:editId="2C3EE39E">
                      <wp:extent cx="614149" cy="609600"/>
                      <wp:effectExtent l="0" t="0" r="0" b="0"/>
                      <wp:docPr id="13" name="Zone de text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14149" cy="609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C4BF68C" w14:textId="77777777" w:rsidR="000B4502" w:rsidRDefault="000B4502" w:rsidP="000B4502">
                                  <w:pPr>
                                    <w:pStyle w:val="Titre1"/>
                                  </w:pPr>
                                  <w:r>
                                    <w:rPr>
                                      <w:lang w:bidi="fr-FR"/>
                                    </w:rPr>
                                    <w:t>01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29A30EA" id="Zone de texte 13" o:spid="_x0000_s1031" type="#_x0000_t202" style="width:48.35pt;height:4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" fillcolor="white [3201]" stroked="f" strokeweight=".5pt">
                      <v:textbox>
                        <w:txbxContent>
                          <w:p w14:paraId="3C4BF68C" w14:textId="77777777" w:rsidR="000B4502" w:rsidRDefault="000B4502" w:rsidP="000B4502">
                            <w:pPr>
                              <w:pStyle w:val="Titre1"/>
                            </w:pPr>
                            <w:r>
                              <w:rPr>
                                <w:lang w:bidi="fr-FR"/>
                              </w:rPr>
                              <w:t>01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 w:rsidRPr="000B4502">
              <w:rPr>
                <w:noProof/>
                <w:lang w:bidi="fr-FR"/>
              </w:rPr>
              <mc:AlternateContent>
                <mc:Choice Requires="wps">
                  <w:drawing>
                    <wp:inline distT="0" distB="0" distL="0" distR="0" wp14:anchorId="42C3AE37" wp14:editId="67FF3A30">
                      <wp:extent cx="1674421" cy="676894"/>
                      <wp:effectExtent l="0" t="0" r="2540" b="9525"/>
                      <wp:docPr id="16" name="Zone de texte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74421" cy="67689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0B41BFB" w14:textId="77777777" w:rsidR="00AF2B74" w:rsidRPr="00AF2B74" w:rsidRDefault="00AF2B74" w:rsidP="00AF2B74">
                                  <w:pPr>
                                    <w:pStyle w:val="Titre1"/>
                                    <w:rPr>
                                      <w:sz w:val="32"/>
                                    </w:rPr>
                                  </w:pPr>
                                  <w:r w:rsidRPr="00AF2B74">
                                    <w:rPr>
                                      <w:sz w:val="32"/>
                                      <w:lang w:bidi="fr-FR"/>
                                    </w:rPr>
                                    <w:t>Configuration pare-feu</w:t>
                                  </w:r>
                                </w:p>
                                <w:p w14:paraId="73931E88" w14:textId="4591AD59" w:rsidR="000B4502" w:rsidRDefault="000B4502" w:rsidP="000B4502">
                                  <w:pPr>
                                    <w:pStyle w:val="Titre3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2C3AE37" id="Zone de texte 16" o:spid="_x0000_s1032" type="#_x0000_t202" style="width:131.85pt;height:5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" fillcolor="white [3201]" stroked="f" strokeweight=".5pt">
                      <v:textbox>
                        <w:txbxContent>
                          <w:p w14:paraId="00B41BFB" w14:textId="77777777" w:rsidR="00AF2B74" w:rsidRPr="00AF2B74" w:rsidRDefault="00AF2B74" w:rsidP="00AF2B74">
                            <w:pPr>
                              <w:pStyle w:val="Titre1"/>
                              <w:rPr>
                                <w:sz w:val="32"/>
                              </w:rPr>
                            </w:pPr>
                            <w:r w:rsidRPr="00AF2B74">
                              <w:rPr>
                                <w:sz w:val="32"/>
                                <w:lang w:bidi="fr-FR"/>
                              </w:rPr>
                              <w:t>Configuration pare-feu</w:t>
                            </w:r>
                          </w:p>
                          <w:p w14:paraId="73931E88" w14:textId="4591AD59" w:rsidR="000B4502" w:rsidRDefault="000B4502" w:rsidP="000B4502">
                            <w:pPr>
                              <w:pStyle w:val="Titre3"/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 w:rsidRPr="000B4502">
              <w:rPr>
                <w:noProof/>
                <w:lang w:bidi="fr-FR"/>
              </w:rPr>
              <mc:AlternateContent>
                <mc:Choice Requires="wps">
                  <w:drawing>
                    <wp:inline distT="0" distB="0" distL="0" distR="0" wp14:anchorId="456824D8" wp14:editId="3210A4BE">
                      <wp:extent cx="614149" cy="783772"/>
                      <wp:effectExtent l="0" t="0" r="0" b="0"/>
                      <wp:docPr id="15" name="Zone de texte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14149" cy="78377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5CC3A98" w14:textId="77777777" w:rsidR="000B4502" w:rsidRDefault="000B4502" w:rsidP="000B4502">
                                  <w:pPr>
                                    <w:pStyle w:val="Titre1"/>
                                  </w:pPr>
                                  <w:r>
                                    <w:rPr>
                                      <w:lang w:bidi="fr-FR"/>
                                    </w:rPr>
                                    <w:t>02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56824D8" id="Zone de texte 15" o:spid="_x0000_s1033" type="#_x0000_t202" style="width:48.35pt;height:61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" fillcolor="white [3201]" stroked="f" strokeweight=".5pt">
                      <v:textbox>
                        <w:txbxContent>
                          <w:p w14:paraId="25CC3A98" w14:textId="77777777" w:rsidR="000B4502" w:rsidRDefault="000B4502" w:rsidP="000B4502">
                            <w:pPr>
                              <w:pStyle w:val="Titre1"/>
                            </w:pPr>
                            <w:r>
                              <w:rPr>
                                <w:lang w:bidi="fr-FR"/>
                              </w:rPr>
                              <w:t>02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 w:rsidRPr="000B4502">
              <w:rPr>
                <w:noProof/>
                <w:lang w:bidi="fr-FR"/>
              </w:rPr>
              <mc:AlternateContent>
                <mc:Choice Requires="wps">
                  <w:drawing>
                    <wp:inline distT="0" distB="0" distL="0" distR="0" wp14:anchorId="6EF1BB93" wp14:editId="014C5FE6">
                      <wp:extent cx="1674421" cy="718457"/>
                      <wp:effectExtent l="0" t="0" r="2540" b="5715"/>
                      <wp:docPr id="14" name="Zone de texte 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74421" cy="71845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617D6FE" w14:textId="77777777" w:rsidR="00AF2B74" w:rsidRPr="00AF2B74" w:rsidRDefault="00AF2B74" w:rsidP="00AF2B74">
                                  <w:pPr>
                                    <w:pStyle w:val="Titre2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AF2B74">
                                    <w:rPr>
                                      <w:sz w:val="32"/>
                                      <w:szCs w:val="32"/>
                                      <w:lang w:bidi="fr-FR"/>
                                    </w:rPr>
                                    <w:t>Configuration clients</w:t>
                                  </w:r>
                                </w:p>
                                <w:p w14:paraId="7854B7AC" w14:textId="329AC22C" w:rsidR="000B4502" w:rsidRDefault="000B4502" w:rsidP="000B4502">
                                  <w:pPr>
                                    <w:pStyle w:val="Titre3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EF1BB93" id="Zone de texte 14" o:spid="_x0000_s1034" type="#_x0000_t202" style="width:131.85pt;height:56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" fillcolor="white [3201]" stroked="f" strokeweight=".5pt">
                      <v:textbox>
                        <w:txbxContent>
                          <w:p w14:paraId="7617D6FE" w14:textId="77777777" w:rsidR="00AF2B74" w:rsidRPr="00AF2B74" w:rsidRDefault="00AF2B74" w:rsidP="00AF2B74">
                            <w:pPr>
                              <w:pStyle w:val="Titre2"/>
                              <w:rPr>
                                <w:sz w:val="32"/>
                                <w:szCs w:val="32"/>
                              </w:rPr>
                            </w:pPr>
                            <w:r w:rsidRPr="00AF2B74">
                              <w:rPr>
                                <w:sz w:val="32"/>
                                <w:szCs w:val="32"/>
                                <w:lang w:bidi="fr-FR"/>
                              </w:rPr>
                              <w:t>Configuration clients</w:t>
                            </w:r>
                          </w:p>
                          <w:p w14:paraId="7854B7AC" w14:textId="329AC22C" w:rsidR="000B4502" w:rsidRDefault="000B4502" w:rsidP="000B4502">
                            <w:pPr>
                              <w:pStyle w:val="Titre3"/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 w:rsidRPr="000B4502">
              <w:rPr>
                <w:noProof/>
                <w:lang w:bidi="fr-FR"/>
              </w:rPr>
              <mc:AlternateContent>
                <mc:Choice Requires="wps">
                  <w:drawing>
                    <wp:inline distT="0" distB="0" distL="0" distR="0" wp14:anchorId="3FF0BF02" wp14:editId="02ACF7C4">
                      <wp:extent cx="614045" cy="751114"/>
                      <wp:effectExtent l="0" t="0" r="0" b="0"/>
                      <wp:docPr id="18" name="Zone de texte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14045" cy="75111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965017E" w14:textId="77777777" w:rsidR="000B4502" w:rsidRDefault="000B4502" w:rsidP="000B4502">
                                  <w:pPr>
                                    <w:pStyle w:val="Titre1"/>
                                  </w:pPr>
                                  <w:r>
                                    <w:rPr>
                                      <w:lang w:bidi="fr-FR"/>
                                    </w:rPr>
                                    <w:t>03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FF0BF02" id="Zone de texte 18" o:spid="_x0000_s1035" type="#_x0000_t202" style="width:48.35pt;height:59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" fillcolor="white [3201]" stroked="f" strokeweight=".5pt">
                      <v:textbox>
                        <w:txbxContent>
                          <w:p w14:paraId="4965017E" w14:textId="77777777" w:rsidR="000B4502" w:rsidRDefault="000B4502" w:rsidP="000B4502">
                            <w:pPr>
                              <w:pStyle w:val="Titre1"/>
                            </w:pPr>
                            <w:r>
                              <w:rPr>
                                <w:lang w:bidi="fr-FR"/>
                              </w:rPr>
                              <w:t>03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 w:rsidRPr="000B4502">
              <w:rPr>
                <w:noProof/>
                <w:lang w:bidi="fr-FR"/>
              </w:rPr>
              <mc:AlternateContent>
                <mc:Choice Requires="wps">
                  <w:drawing>
                    <wp:inline distT="0" distB="0" distL="0" distR="0" wp14:anchorId="5220CDAB" wp14:editId="4F7F06AA">
                      <wp:extent cx="1674421" cy="676894"/>
                      <wp:effectExtent l="0" t="0" r="2540" b="9525"/>
                      <wp:docPr id="17" name="Zone de texte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74421" cy="67689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EB592DA" w14:textId="77777777" w:rsidR="00B05BE0" w:rsidRPr="00B05BE0" w:rsidRDefault="00B05BE0" w:rsidP="00B05BE0">
                                  <w:pPr>
                                    <w:pStyle w:val="Titre3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B05BE0">
                                    <w:rPr>
                                      <w:sz w:val="32"/>
                                      <w:szCs w:val="32"/>
                                      <w:lang w:bidi="fr-FR"/>
                                    </w:rPr>
                                    <w:t>Configuration serveur</w:t>
                                  </w:r>
                                </w:p>
                                <w:p w14:paraId="1DB1629D" w14:textId="6F88D08D" w:rsidR="000B4502" w:rsidRDefault="000B4502" w:rsidP="000B4502">
                                  <w:pPr>
                                    <w:pStyle w:val="Titre3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220CDAB" id="Zone de texte 17" o:spid="_x0000_s1036" type="#_x0000_t202" style="width:131.85pt;height:5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" fillcolor="white [3201]" stroked="f" strokeweight=".5pt">
                      <v:textbox>
                        <w:txbxContent>
                          <w:p w14:paraId="6EB592DA" w14:textId="77777777" w:rsidR="00B05BE0" w:rsidRPr="00B05BE0" w:rsidRDefault="00B05BE0" w:rsidP="00B05BE0">
                            <w:pPr>
                              <w:pStyle w:val="Titre3"/>
                              <w:rPr>
                                <w:sz w:val="32"/>
                                <w:szCs w:val="32"/>
                              </w:rPr>
                            </w:pPr>
                            <w:r w:rsidRPr="00B05BE0">
                              <w:rPr>
                                <w:sz w:val="32"/>
                                <w:szCs w:val="32"/>
                                <w:lang w:bidi="fr-FR"/>
                              </w:rPr>
                              <w:t>Configuration serveur</w:t>
                            </w:r>
                          </w:p>
                          <w:p w14:paraId="1DB1629D" w14:textId="6F88D08D" w:rsidR="000B4502" w:rsidRDefault="000B4502" w:rsidP="000B4502">
                            <w:pPr>
                              <w:pStyle w:val="Titre3"/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8126" w:type="dxa"/>
            <w:gridSpan w:val="2"/>
          </w:tcPr>
          <w:p w14:paraId="5C7BE2EA" w14:textId="77777777" w:rsidR="000B4502" w:rsidRDefault="000B4502" w:rsidP="00B6756D">
            <w:r w:rsidRPr="000B4502">
              <w:rPr>
                <w:noProof/>
                <w:lang w:bidi="fr-FR"/>
              </w:rPr>
              <mc:AlternateContent>
                <mc:Choice Requires="wps">
                  <w:drawing>
                    <wp:inline distT="0" distB="0" distL="0" distR="0" wp14:anchorId="572F9706" wp14:editId="57C1B744">
                      <wp:extent cx="4408805" cy="5762445"/>
                      <wp:effectExtent l="0" t="0" r="0" b="0"/>
                      <wp:docPr id="11" name="Zone de texte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408805" cy="576244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D2084C5" w14:textId="502747DA" w:rsidR="000B4502" w:rsidRDefault="00AF2B74" w:rsidP="00886E41">
                                  <w:pPr>
                                    <w:pStyle w:val="Titre1"/>
                                    <w:jc w:val="center"/>
                                    <w:rPr>
                                      <w:lang w:bidi="fr-FR"/>
                                    </w:rPr>
                                  </w:pPr>
                                  <w:r>
                                    <w:rPr>
                                      <w:lang w:bidi="fr-FR"/>
                                    </w:rPr>
                                    <w:t>Configuration pare-feu</w:t>
                                  </w:r>
                                </w:p>
                                <w:p w14:paraId="0DFC5522" w14:textId="0175BB62" w:rsidR="000B478E" w:rsidRPr="00886E41" w:rsidRDefault="000B478E" w:rsidP="00886E41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  <w:lang w:bidi="fr-FR"/>
                                    </w:rPr>
                                  </w:pPr>
                                  <w:r w:rsidRPr="00886E41">
                                    <w:rPr>
                                      <w:sz w:val="28"/>
                                      <w:szCs w:val="28"/>
                                      <w:lang w:bidi="fr-FR"/>
                                    </w:rPr>
                                    <w:t xml:space="preserve">Présentation pas à pas de la configuration du pare-feu sous </w:t>
                                  </w:r>
                                  <w:proofErr w:type="spellStart"/>
                                  <w:r w:rsidRPr="00886E41">
                                    <w:rPr>
                                      <w:sz w:val="28"/>
                                      <w:szCs w:val="28"/>
                                      <w:lang w:bidi="fr-FR"/>
                                    </w:rPr>
                                    <w:t>Pf</w:t>
                                  </w:r>
                                  <w:r w:rsidR="00886E41">
                                    <w:rPr>
                                      <w:sz w:val="28"/>
                                      <w:szCs w:val="28"/>
                                      <w:lang w:bidi="fr-FR"/>
                                    </w:rPr>
                                    <w:t>S</w:t>
                                  </w:r>
                                  <w:r w:rsidRPr="00886E41">
                                    <w:rPr>
                                      <w:sz w:val="28"/>
                                      <w:szCs w:val="28"/>
                                      <w:lang w:bidi="fr-FR"/>
                                    </w:rPr>
                                    <w:t>ense</w:t>
                                  </w:r>
                                  <w:proofErr w:type="spellEnd"/>
                                </w:p>
                                <w:p w14:paraId="765162AC" w14:textId="77777777" w:rsidR="00886E41" w:rsidRDefault="00886E41" w:rsidP="00886E41">
                                  <w:pPr>
                                    <w:pStyle w:val="Titre2"/>
                                    <w:jc w:val="center"/>
                                    <w:rPr>
                                      <w:sz w:val="44"/>
                                      <w:szCs w:val="44"/>
                                      <w:lang w:bidi="fr-FR"/>
                                    </w:rPr>
                                  </w:pPr>
                                </w:p>
                                <w:p w14:paraId="00604A5B" w14:textId="77777777" w:rsidR="00886E41" w:rsidRDefault="00886E41" w:rsidP="00886E41">
                                  <w:pPr>
                                    <w:pStyle w:val="Titre2"/>
                                    <w:jc w:val="center"/>
                                    <w:rPr>
                                      <w:sz w:val="44"/>
                                      <w:szCs w:val="44"/>
                                      <w:lang w:bidi="fr-FR"/>
                                    </w:rPr>
                                  </w:pPr>
                                </w:p>
                                <w:p w14:paraId="4F0DE54E" w14:textId="6322C85C" w:rsidR="00886E41" w:rsidRDefault="00886E41" w:rsidP="00886E41">
                                  <w:pPr>
                                    <w:pStyle w:val="Titre2"/>
                                    <w:jc w:val="center"/>
                                    <w:rPr>
                                      <w:sz w:val="44"/>
                                      <w:szCs w:val="44"/>
                                      <w:lang w:bidi="fr-FR"/>
                                    </w:rPr>
                                  </w:pPr>
                                </w:p>
                                <w:p w14:paraId="486D6842" w14:textId="284588F7" w:rsidR="00886E41" w:rsidRDefault="00886E41" w:rsidP="00886E41">
                                  <w:pPr>
                                    <w:rPr>
                                      <w:lang w:bidi="fr-FR"/>
                                    </w:rPr>
                                  </w:pPr>
                                </w:p>
                                <w:p w14:paraId="0EA42F2B" w14:textId="77777777" w:rsidR="00886E41" w:rsidRPr="00886E41" w:rsidRDefault="00886E41" w:rsidP="00886E41">
                                  <w:pPr>
                                    <w:rPr>
                                      <w:lang w:bidi="fr-FR"/>
                                    </w:rPr>
                                  </w:pPr>
                                </w:p>
                                <w:p w14:paraId="3D718728" w14:textId="7A2DEDEF" w:rsidR="000B4502" w:rsidRDefault="00AF2B74" w:rsidP="00886E41">
                                  <w:pPr>
                                    <w:pStyle w:val="Titre2"/>
                                    <w:jc w:val="center"/>
                                    <w:rPr>
                                      <w:sz w:val="44"/>
                                      <w:szCs w:val="44"/>
                                      <w:lang w:bidi="fr-FR"/>
                                    </w:rPr>
                                  </w:pPr>
                                  <w:r w:rsidRPr="00AF2B74">
                                    <w:rPr>
                                      <w:sz w:val="44"/>
                                      <w:szCs w:val="44"/>
                                      <w:lang w:bidi="fr-FR"/>
                                    </w:rPr>
                                    <w:t>Configuration clients</w:t>
                                  </w:r>
                                </w:p>
                                <w:p w14:paraId="7797466B" w14:textId="31D954B8" w:rsidR="00886E41" w:rsidRPr="00886E41" w:rsidRDefault="000B478E" w:rsidP="00886E41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  <w:lang w:bidi="fr-FR"/>
                                    </w:rPr>
                                  </w:pPr>
                                  <w:r w:rsidRPr="00886E41">
                                    <w:rPr>
                                      <w:sz w:val="28"/>
                                      <w:szCs w:val="28"/>
                                      <w:lang w:bidi="fr-FR"/>
                                    </w:rPr>
                                    <w:t>Présentation pas à pas de la configuration d</w:t>
                                  </w:r>
                                  <w:r w:rsidRPr="00886E41">
                                    <w:rPr>
                                      <w:sz w:val="28"/>
                                      <w:szCs w:val="28"/>
                                      <w:lang w:bidi="fr-FR"/>
                                    </w:rPr>
                                    <w:t>es clients</w:t>
                                  </w:r>
                                  <w:r w:rsidRPr="00886E41">
                                    <w:rPr>
                                      <w:sz w:val="28"/>
                                      <w:szCs w:val="28"/>
                                      <w:lang w:bidi="fr-FR"/>
                                    </w:rPr>
                                    <w:t xml:space="preserve"> sous </w:t>
                                  </w:r>
                                  <w:r w:rsidRPr="00886E41">
                                    <w:rPr>
                                      <w:sz w:val="28"/>
                                      <w:szCs w:val="28"/>
                                      <w:lang w:bidi="fr-FR"/>
                                    </w:rPr>
                                    <w:t>Windows et Linux</w:t>
                                  </w:r>
                                </w:p>
                                <w:p w14:paraId="10F8D600" w14:textId="77777777" w:rsidR="00886E41" w:rsidRDefault="00886E41" w:rsidP="00886E41">
                                  <w:pPr>
                                    <w:pStyle w:val="Titre3"/>
                                    <w:jc w:val="center"/>
                                    <w:rPr>
                                      <w:sz w:val="44"/>
                                      <w:szCs w:val="44"/>
                                      <w:lang w:bidi="fr-FR"/>
                                    </w:rPr>
                                  </w:pPr>
                                </w:p>
                                <w:p w14:paraId="084CA8BA" w14:textId="77777777" w:rsidR="00886E41" w:rsidRDefault="00886E41" w:rsidP="00886E41">
                                  <w:pPr>
                                    <w:pStyle w:val="Titre3"/>
                                    <w:jc w:val="center"/>
                                    <w:rPr>
                                      <w:sz w:val="44"/>
                                      <w:szCs w:val="44"/>
                                      <w:lang w:bidi="fr-FR"/>
                                    </w:rPr>
                                  </w:pPr>
                                </w:p>
                                <w:p w14:paraId="70F472B1" w14:textId="77777777" w:rsidR="00886E41" w:rsidRDefault="00886E41" w:rsidP="00886E41">
                                  <w:pPr>
                                    <w:pStyle w:val="Titre3"/>
                                    <w:jc w:val="center"/>
                                    <w:rPr>
                                      <w:sz w:val="44"/>
                                      <w:szCs w:val="44"/>
                                      <w:lang w:bidi="fr-FR"/>
                                    </w:rPr>
                                  </w:pPr>
                                </w:p>
                                <w:p w14:paraId="098078C1" w14:textId="77777777" w:rsidR="00886E41" w:rsidRDefault="00886E41" w:rsidP="00886E41">
                                  <w:pPr>
                                    <w:pStyle w:val="Titre3"/>
                                    <w:jc w:val="center"/>
                                    <w:rPr>
                                      <w:sz w:val="44"/>
                                      <w:szCs w:val="44"/>
                                      <w:lang w:bidi="fr-FR"/>
                                    </w:rPr>
                                  </w:pPr>
                                </w:p>
                                <w:p w14:paraId="01FA45E8" w14:textId="6CE0DCB8" w:rsidR="000B4502" w:rsidRDefault="00AF2B74" w:rsidP="00886E41">
                                  <w:pPr>
                                    <w:pStyle w:val="Titre3"/>
                                    <w:jc w:val="center"/>
                                    <w:rPr>
                                      <w:sz w:val="44"/>
                                      <w:szCs w:val="44"/>
                                      <w:lang w:bidi="fr-FR"/>
                                    </w:rPr>
                                  </w:pPr>
                                  <w:r w:rsidRPr="00AF2B74">
                                    <w:rPr>
                                      <w:sz w:val="44"/>
                                      <w:szCs w:val="44"/>
                                      <w:lang w:bidi="fr-FR"/>
                                    </w:rPr>
                                    <w:t>Configuration serveur</w:t>
                                  </w:r>
                                </w:p>
                                <w:p w14:paraId="65BC32E7" w14:textId="1222B7C2" w:rsidR="000B478E" w:rsidRPr="00886E41" w:rsidRDefault="000B478E" w:rsidP="00886E41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  <w:lang w:bidi="fr-FR"/>
                                    </w:rPr>
                                  </w:pPr>
                                  <w:r w:rsidRPr="00886E41">
                                    <w:rPr>
                                      <w:sz w:val="28"/>
                                      <w:szCs w:val="28"/>
                                      <w:lang w:bidi="fr-FR"/>
                                    </w:rPr>
                                    <w:t xml:space="preserve">Présentation pas à pas de la configuration du </w:t>
                                  </w:r>
                                  <w:r w:rsidRPr="00886E41">
                                    <w:rPr>
                                      <w:sz w:val="28"/>
                                      <w:szCs w:val="28"/>
                                      <w:lang w:bidi="fr-FR"/>
                                    </w:rPr>
                                    <w:t>serveur</w:t>
                                  </w:r>
                                  <w:r w:rsidRPr="00886E41">
                                    <w:rPr>
                                      <w:sz w:val="28"/>
                                      <w:szCs w:val="28"/>
                                      <w:lang w:bidi="fr-FR"/>
                                    </w:rPr>
                                    <w:t xml:space="preserve"> sous </w:t>
                                  </w:r>
                                  <w:r w:rsidRPr="00886E41">
                                    <w:rPr>
                                      <w:sz w:val="28"/>
                                      <w:szCs w:val="28"/>
                                      <w:lang w:bidi="fr-FR"/>
                                    </w:rPr>
                                    <w:t>Apache</w:t>
                                  </w:r>
                                </w:p>
                                <w:p w14:paraId="5577A128" w14:textId="79BC842A" w:rsidR="000B4502" w:rsidRDefault="000B4502" w:rsidP="000B4502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72F9706" id="Zone de texte 11" o:spid="_x0000_s1037" type="#_x0000_t202" style="width:347.15pt;height:45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" fillcolor="white [3201]" stroked="f" strokeweight=".5pt">
                      <v:textbox>
                        <w:txbxContent>
                          <w:p w14:paraId="3D2084C5" w14:textId="502747DA" w:rsidR="000B4502" w:rsidRDefault="00AF2B74" w:rsidP="00886E41">
                            <w:pPr>
                              <w:pStyle w:val="Titre1"/>
                              <w:jc w:val="center"/>
                              <w:rPr>
                                <w:lang w:bidi="fr-FR"/>
                              </w:rPr>
                            </w:pPr>
                            <w:r>
                              <w:rPr>
                                <w:lang w:bidi="fr-FR"/>
                              </w:rPr>
                              <w:t>Configuration pare-feu</w:t>
                            </w:r>
                          </w:p>
                          <w:p w14:paraId="0DFC5522" w14:textId="0175BB62" w:rsidR="000B478E" w:rsidRPr="00886E41" w:rsidRDefault="000B478E" w:rsidP="00886E41">
                            <w:pPr>
                              <w:jc w:val="center"/>
                              <w:rPr>
                                <w:sz w:val="28"/>
                                <w:szCs w:val="28"/>
                                <w:lang w:bidi="fr-FR"/>
                              </w:rPr>
                            </w:pPr>
                            <w:r w:rsidRPr="00886E41">
                              <w:rPr>
                                <w:sz w:val="28"/>
                                <w:szCs w:val="28"/>
                                <w:lang w:bidi="fr-FR"/>
                              </w:rPr>
                              <w:t xml:space="preserve">Présentation pas à pas de la configuration du pare-feu sous </w:t>
                            </w:r>
                            <w:proofErr w:type="spellStart"/>
                            <w:r w:rsidRPr="00886E41">
                              <w:rPr>
                                <w:sz w:val="28"/>
                                <w:szCs w:val="28"/>
                                <w:lang w:bidi="fr-FR"/>
                              </w:rPr>
                              <w:t>Pf</w:t>
                            </w:r>
                            <w:r w:rsidR="00886E41">
                              <w:rPr>
                                <w:sz w:val="28"/>
                                <w:szCs w:val="28"/>
                                <w:lang w:bidi="fr-FR"/>
                              </w:rPr>
                              <w:t>S</w:t>
                            </w:r>
                            <w:r w:rsidRPr="00886E41">
                              <w:rPr>
                                <w:sz w:val="28"/>
                                <w:szCs w:val="28"/>
                                <w:lang w:bidi="fr-FR"/>
                              </w:rPr>
                              <w:t>ense</w:t>
                            </w:r>
                            <w:proofErr w:type="spellEnd"/>
                          </w:p>
                          <w:p w14:paraId="765162AC" w14:textId="77777777" w:rsidR="00886E41" w:rsidRDefault="00886E41" w:rsidP="00886E41">
                            <w:pPr>
                              <w:pStyle w:val="Titre2"/>
                              <w:jc w:val="center"/>
                              <w:rPr>
                                <w:sz w:val="44"/>
                                <w:szCs w:val="44"/>
                                <w:lang w:bidi="fr-FR"/>
                              </w:rPr>
                            </w:pPr>
                          </w:p>
                          <w:p w14:paraId="00604A5B" w14:textId="77777777" w:rsidR="00886E41" w:rsidRDefault="00886E41" w:rsidP="00886E41">
                            <w:pPr>
                              <w:pStyle w:val="Titre2"/>
                              <w:jc w:val="center"/>
                              <w:rPr>
                                <w:sz w:val="44"/>
                                <w:szCs w:val="44"/>
                                <w:lang w:bidi="fr-FR"/>
                              </w:rPr>
                            </w:pPr>
                          </w:p>
                          <w:p w14:paraId="4F0DE54E" w14:textId="6322C85C" w:rsidR="00886E41" w:rsidRDefault="00886E41" w:rsidP="00886E41">
                            <w:pPr>
                              <w:pStyle w:val="Titre2"/>
                              <w:jc w:val="center"/>
                              <w:rPr>
                                <w:sz w:val="44"/>
                                <w:szCs w:val="44"/>
                                <w:lang w:bidi="fr-FR"/>
                              </w:rPr>
                            </w:pPr>
                          </w:p>
                          <w:p w14:paraId="486D6842" w14:textId="284588F7" w:rsidR="00886E41" w:rsidRDefault="00886E41" w:rsidP="00886E41">
                            <w:pPr>
                              <w:rPr>
                                <w:lang w:bidi="fr-FR"/>
                              </w:rPr>
                            </w:pPr>
                          </w:p>
                          <w:p w14:paraId="0EA42F2B" w14:textId="77777777" w:rsidR="00886E41" w:rsidRPr="00886E41" w:rsidRDefault="00886E41" w:rsidP="00886E41">
                            <w:pPr>
                              <w:rPr>
                                <w:lang w:bidi="fr-FR"/>
                              </w:rPr>
                            </w:pPr>
                          </w:p>
                          <w:p w14:paraId="3D718728" w14:textId="7A2DEDEF" w:rsidR="000B4502" w:rsidRDefault="00AF2B74" w:rsidP="00886E41">
                            <w:pPr>
                              <w:pStyle w:val="Titre2"/>
                              <w:jc w:val="center"/>
                              <w:rPr>
                                <w:sz w:val="44"/>
                                <w:szCs w:val="44"/>
                                <w:lang w:bidi="fr-FR"/>
                              </w:rPr>
                            </w:pPr>
                            <w:r w:rsidRPr="00AF2B74">
                              <w:rPr>
                                <w:sz w:val="44"/>
                                <w:szCs w:val="44"/>
                                <w:lang w:bidi="fr-FR"/>
                              </w:rPr>
                              <w:t>Configuration clients</w:t>
                            </w:r>
                          </w:p>
                          <w:p w14:paraId="7797466B" w14:textId="31D954B8" w:rsidR="00886E41" w:rsidRPr="00886E41" w:rsidRDefault="000B478E" w:rsidP="00886E41">
                            <w:pPr>
                              <w:jc w:val="center"/>
                              <w:rPr>
                                <w:sz w:val="28"/>
                                <w:szCs w:val="28"/>
                                <w:lang w:bidi="fr-FR"/>
                              </w:rPr>
                            </w:pPr>
                            <w:r w:rsidRPr="00886E41">
                              <w:rPr>
                                <w:sz w:val="28"/>
                                <w:szCs w:val="28"/>
                                <w:lang w:bidi="fr-FR"/>
                              </w:rPr>
                              <w:t>Présentation pas à pas de la configuration d</w:t>
                            </w:r>
                            <w:r w:rsidRPr="00886E41">
                              <w:rPr>
                                <w:sz w:val="28"/>
                                <w:szCs w:val="28"/>
                                <w:lang w:bidi="fr-FR"/>
                              </w:rPr>
                              <w:t>es clients</w:t>
                            </w:r>
                            <w:r w:rsidRPr="00886E41">
                              <w:rPr>
                                <w:sz w:val="28"/>
                                <w:szCs w:val="28"/>
                                <w:lang w:bidi="fr-FR"/>
                              </w:rPr>
                              <w:t xml:space="preserve"> sous </w:t>
                            </w:r>
                            <w:r w:rsidRPr="00886E41">
                              <w:rPr>
                                <w:sz w:val="28"/>
                                <w:szCs w:val="28"/>
                                <w:lang w:bidi="fr-FR"/>
                              </w:rPr>
                              <w:t>Windows et Linux</w:t>
                            </w:r>
                          </w:p>
                          <w:p w14:paraId="10F8D600" w14:textId="77777777" w:rsidR="00886E41" w:rsidRDefault="00886E41" w:rsidP="00886E41">
                            <w:pPr>
                              <w:pStyle w:val="Titre3"/>
                              <w:jc w:val="center"/>
                              <w:rPr>
                                <w:sz w:val="44"/>
                                <w:szCs w:val="44"/>
                                <w:lang w:bidi="fr-FR"/>
                              </w:rPr>
                            </w:pPr>
                          </w:p>
                          <w:p w14:paraId="084CA8BA" w14:textId="77777777" w:rsidR="00886E41" w:rsidRDefault="00886E41" w:rsidP="00886E41">
                            <w:pPr>
                              <w:pStyle w:val="Titre3"/>
                              <w:jc w:val="center"/>
                              <w:rPr>
                                <w:sz w:val="44"/>
                                <w:szCs w:val="44"/>
                                <w:lang w:bidi="fr-FR"/>
                              </w:rPr>
                            </w:pPr>
                          </w:p>
                          <w:p w14:paraId="70F472B1" w14:textId="77777777" w:rsidR="00886E41" w:rsidRDefault="00886E41" w:rsidP="00886E41">
                            <w:pPr>
                              <w:pStyle w:val="Titre3"/>
                              <w:jc w:val="center"/>
                              <w:rPr>
                                <w:sz w:val="44"/>
                                <w:szCs w:val="44"/>
                                <w:lang w:bidi="fr-FR"/>
                              </w:rPr>
                            </w:pPr>
                          </w:p>
                          <w:p w14:paraId="098078C1" w14:textId="77777777" w:rsidR="00886E41" w:rsidRDefault="00886E41" w:rsidP="00886E41">
                            <w:pPr>
                              <w:pStyle w:val="Titre3"/>
                              <w:jc w:val="center"/>
                              <w:rPr>
                                <w:sz w:val="44"/>
                                <w:szCs w:val="44"/>
                                <w:lang w:bidi="fr-FR"/>
                              </w:rPr>
                            </w:pPr>
                          </w:p>
                          <w:p w14:paraId="01FA45E8" w14:textId="6CE0DCB8" w:rsidR="000B4502" w:rsidRDefault="00AF2B74" w:rsidP="00886E41">
                            <w:pPr>
                              <w:pStyle w:val="Titre3"/>
                              <w:jc w:val="center"/>
                              <w:rPr>
                                <w:sz w:val="44"/>
                                <w:szCs w:val="44"/>
                                <w:lang w:bidi="fr-FR"/>
                              </w:rPr>
                            </w:pPr>
                            <w:r w:rsidRPr="00AF2B74">
                              <w:rPr>
                                <w:sz w:val="44"/>
                                <w:szCs w:val="44"/>
                                <w:lang w:bidi="fr-FR"/>
                              </w:rPr>
                              <w:t>Configuration serveur</w:t>
                            </w:r>
                          </w:p>
                          <w:p w14:paraId="65BC32E7" w14:textId="1222B7C2" w:rsidR="000B478E" w:rsidRPr="00886E41" w:rsidRDefault="000B478E" w:rsidP="00886E41">
                            <w:pPr>
                              <w:jc w:val="center"/>
                              <w:rPr>
                                <w:sz w:val="28"/>
                                <w:szCs w:val="28"/>
                                <w:lang w:bidi="fr-FR"/>
                              </w:rPr>
                            </w:pPr>
                            <w:r w:rsidRPr="00886E41">
                              <w:rPr>
                                <w:sz w:val="28"/>
                                <w:szCs w:val="28"/>
                                <w:lang w:bidi="fr-FR"/>
                              </w:rPr>
                              <w:t xml:space="preserve">Présentation pas à pas de la configuration du </w:t>
                            </w:r>
                            <w:r w:rsidRPr="00886E41">
                              <w:rPr>
                                <w:sz w:val="28"/>
                                <w:szCs w:val="28"/>
                                <w:lang w:bidi="fr-FR"/>
                              </w:rPr>
                              <w:t>serveur</w:t>
                            </w:r>
                            <w:r w:rsidRPr="00886E41">
                              <w:rPr>
                                <w:sz w:val="28"/>
                                <w:szCs w:val="28"/>
                                <w:lang w:bidi="fr-FR"/>
                              </w:rPr>
                              <w:t xml:space="preserve"> sous </w:t>
                            </w:r>
                            <w:r w:rsidRPr="00886E41">
                              <w:rPr>
                                <w:sz w:val="28"/>
                                <w:szCs w:val="28"/>
                                <w:lang w:bidi="fr-FR"/>
                              </w:rPr>
                              <w:t>Apache</w:t>
                            </w:r>
                          </w:p>
                          <w:p w14:paraId="5577A128" w14:textId="79BC842A" w:rsidR="000B4502" w:rsidRDefault="000B4502" w:rsidP="000B4502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0B4502" w14:paraId="6815E64B" w14:textId="77777777" w:rsidTr="00793A2F">
        <w:trPr>
          <w:trHeight w:val="2727"/>
        </w:trPr>
        <w:tc>
          <w:tcPr>
            <w:tcW w:w="12860" w:type="dxa"/>
            <w:gridSpan w:val="3"/>
            <w:vAlign w:val="center"/>
          </w:tcPr>
          <w:p w14:paraId="35E9E05E" w14:textId="5EB88A3C" w:rsidR="0010063B" w:rsidRDefault="0010063B" w:rsidP="00B6756D">
            <w:pPr>
              <w:ind w:right="930"/>
              <w:jc w:val="center"/>
            </w:pPr>
          </w:p>
          <w:p w14:paraId="689BFA15" w14:textId="42D5F31C" w:rsidR="00B6756D" w:rsidRDefault="00B6756D" w:rsidP="00B6756D">
            <w:pPr>
              <w:ind w:right="930"/>
              <w:jc w:val="center"/>
            </w:pPr>
          </w:p>
          <w:p w14:paraId="24DC6033" w14:textId="77777777" w:rsidR="00B6756D" w:rsidRDefault="00B6756D" w:rsidP="00B6756D">
            <w:pPr>
              <w:ind w:right="930"/>
              <w:jc w:val="center"/>
            </w:pPr>
          </w:p>
          <w:p w14:paraId="672698E8" w14:textId="77777777" w:rsidR="00FB3A9B" w:rsidRDefault="00FB3A9B" w:rsidP="00B6756D">
            <w:pPr>
              <w:ind w:right="930"/>
              <w:jc w:val="center"/>
            </w:pPr>
          </w:p>
          <w:p w14:paraId="75330D6D" w14:textId="77777777" w:rsidR="00FB3A9B" w:rsidRDefault="00FB3A9B" w:rsidP="00B6756D">
            <w:pPr>
              <w:ind w:right="930"/>
              <w:jc w:val="center"/>
            </w:pPr>
          </w:p>
          <w:p w14:paraId="34374D3A" w14:textId="77777777" w:rsidR="00FB3A9B" w:rsidRDefault="00FB3A9B" w:rsidP="00B6756D">
            <w:pPr>
              <w:ind w:right="930"/>
              <w:jc w:val="center"/>
            </w:pPr>
          </w:p>
          <w:p w14:paraId="683110EE" w14:textId="77777777" w:rsidR="00FB3A9B" w:rsidRDefault="00FB3A9B" w:rsidP="00B6756D">
            <w:pPr>
              <w:ind w:right="930"/>
              <w:jc w:val="center"/>
            </w:pPr>
          </w:p>
          <w:p w14:paraId="2A0718B8" w14:textId="77777777" w:rsidR="00FB3A9B" w:rsidRDefault="00FB3A9B" w:rsidP="00B6756D">
            <w:pPr>
              <w:ind w:right="930"/>
              <w:jc w:val="center"/>
            </w:pPr>
          </w:p>
          <w:p w14:paraId="6674D92E" w14:textId="41DFAFCE" w:rsidR="00F05972" w:rsidRPr="00936C66" w:rsidRDefault="00F05972" w:rsidP="00B6756D">
            <w:pPr>
              <w:pStyle w:val="Titre1"/>
              <w:jc w:val="center"/>
              <w:rPr>
                <w:lang w:bidi="fr-FR"/>
              </w:rPr>
            </w:pPr>
            <w:r>
              <w:rPr>
                <w:lang w:bidi="fr-FR"/>
              </w:rPr>
              <w:t>Configuration pare-feu</w:t>
            </w:r>
          </w:p>
          <w:p w14:paraId="7CD155C1" w14:textId="77777777" w:rsidR="00F05972" w:rsidRDefault="00F05972" w:rsidP="00B6756D">
            <w:pPr>
              <w:ind w:right="930"/>
              <w:jc w:val="center"/>
              <w:rPr>
                <w:sz w:val="24"/>
                <w:szCs w:val="24"/>
              </w:rPr>
            </w:pPr>
          </w:p>
          <w:p w14:paraId="1DCF1700" w14:textId="2BBC95F3" w:rsidR="00FB3A9B" w:rsidRPr="00503B94" w:rsidRDefault="00FB3A9B" w:rsidP="00B6756D">
            <w:pPr>
              <w:ind w:right="93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Nous allons </w:t>
            </w:r>
            <w:r w:rsidR="00503B94">
              <w:rPr>
                <w:sz w:val="24"/>
                <w:szCs w:val="24"/>
              </w:rPr>
              <w:t>présenter ici la démarche de configuration du pare-feu étape par étape, ici à l’aide d’une nouvelle machine virtuelle.</w:t>
            </w:r>
          </w:p>
          <w:p w14:paraId="4A547CC7" w14:textId="77777777" w:rsidR="00FB3A9B" w:rsidRDefault="00FB3A9B" w:rsidP="00B6756D">
            <w:pPr>
              <w:ind w:right="930"/>
              <w:jc w:val="center"/>
            </w:pPr>
          </w:p>
          <w:p w14:paraId="013B7EB2" w14:textId="171B04E1" w:rsidR="0010063B" w:rsidRDefault="0010063B" w:rsidP="00B6756D">
            <w:pPr>
              <w:ind w:right="930"/>
              <w:jc w:val="center"/>
            </w:pPr>
            <w:r w:rsidRPr="0010063B">
              <w:drawing>
                <wp:inline distT="0" distB="0" distL="0" distR="0" wp14:anchorId="4D42C132" wp14:editId="518709E5">
                  <wp:extent cx="3125309" cy="3367185"/>
                  <wp:effectExtent l="0" t="0" r="0" b="5080"/>
                  <wp:docPr id="40" name="Imag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8389" cy="3381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96D9D3" w14:textId="7D6CB25C" w:rsidR="00503B94" w:rsidRDefault="00503B94" w:rsidP="00B6756D">
            <w:pPr>
              <w:ind w:left="113" w:right="93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Utiliser le type de configuration « </w:t>
            </w:r>
            <w:proofErr w:type="spellStart"/>
            <w:r>
              <w:rPr>
                <w:sz w:val="24"/>
                <w:szCs w:val="24"/>
              </w:rPr>
              <w:t>Typical</w:t>
            </w:r>
            <w:proofErr w:type="spellEnd"/>
            <w:r>
              <w:rPr>
                <w:sz w:val="24"/>
                <w:szCs w:val="24"/>
              </w:rPr>
              <w:t> » qui est celle recommandée, pas besoin d’option avancée pour le moment</w:t>
            </w:r>
          </w:p>
          <w:p w14:paraId="4E0365C3" w14:textId="3D684C93" w:rsidR="00F05972" w:rsidRDefault="00F05972" w:rsidP="00B6756D">
            <w:pPr>
              <w:ind w:right="930"/>
              <w:jc w:val="center"/>
              <w:rPr>
                <w:sz w:val="24"/>
                <w:szCs w:val="24"/>
              </w:rPr>
            </w:pPr>
          </w:p>
          <w:p w14:paraId="654E7BF7" w14:textId="77777777" w:rsidR="00936C66" w:rsidRPr="00503B94" w:rsidRDefault="00936C66" w:rsidP="00B6756D">
            <w:pPr>
              <w:ind w:right="930"/>
              <w:jc w:val="center"/>
              <w:rPr>
                <w:sz w:val="24"/>
                <w:szCs w:val="24"/>
              </w:rPr>
            </w:pPr>
          </w:p>
          <w:p w14:paraId="024CF96E" w14:textId="3EE4CE0D" w:rsidR="00F05972" w:rsidRDefault="0010063B" w:rsidP="00B6756D">
            <w:pPr>
              <w:ind w:right="930"/>
              <w:jc w:val="center"/>
            </w:pPr>
            <w:r w:rsidRPr="0010063B">
              <w:drawing>
                <wp:inline distT="0" distB="0" distL="0" distR="0" wp14:anchorId="736044A5" wp14:editId="1DE9ABEC">
                  <wp:extent cx="3265521" cy="3449864"/>
                  <wp:effectExtent l="0" t="0" r="0" b="0"/>
                  <wp:docPr id="41" name="Imag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938" cy="3472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A70CAC" w14:textId="2D78F7EB" w:rsidR="00503B94" w:rsidRPr="005F52D2" w:rsidRDefault="00503B94" w:rsidP="00B6756D">
            <w:pPr>
              <w:ind w:right="930"/>
              <w:jc w:val="center"/>
              <w:rPr>
                <w:sz w:val="24"/>
                <w:szCs w:val="24"/>
              </w:rPr>
            </w:pPr>
            <w:r w:rsidRPr="005F52D2">
              <w:rPr>
                <w:sz w:val="24"/>
                <w:szCs w:val="24"/>
              </w:rPr>
              <w:t xml:space="preserve">Après avoir préalablement télécharger </w:t>
            </w:r>
            <w:r w:rsidR="0030428B" w:rsidRPr="005F52D2">
              <w:rPr>
                <w:sz w:val="24"/>
                <w:szCs w:val="24"/>
              </w:rPr>
              <w:t>l’</w:t>
            </w:r>
            <w:r w:rsidRPr="005F52D2">
              <w:rPr>
                <w:sz w:val="24"/>
                <w:szCs w:val="24"/>
              </w:rPr>
              <w:t xml:space="preserve">iso </w:t>
            </w:r>
            <w:proofErr w:type="spellStart"/>
            <w:r w:rsidR="00936C66" w:rsidRPr="005F52D2">
              <w:rPr>
                <w:sz w:val="24"/>
                <w:szCs w:val="24"/>
              </w:rPr>
              <w:t>PfSense</w:t>
            </w:r>
            <w:proofErr w:type="spellEnd"/>
            <w:r w:rsidRPr="005F52D2">
              <w:rPr>
                <w:sz w:val="24"/>
                <w:szCs w:val="24"/>
              </w:rPr>
              <w:t xml:space="preserve">, indiquer le chemin de ce dernier </w:t>
            </w:r>
            <w:r w:rsidR="0030428B" w:rsidRPr="005F52D2">
              <w:rPr>
                <w:sz w:val="24"/>
                <w:szCs w:val="24"/>
              </w:rPr>
              <w:t>à la VM</w:t>
            </w:r>
          </w:p>
          <w:p w14:paraId="32F85F4C" w14:textId="77777777" w:rsidR="00F05972" w:rsidRDefault="00F05972" w:rsidP="00B6756D">
            <w:pPr>
              <w:ind w:right="930"/>
            </w:pPr>
          </w:p>
          <w:p w14:paraId="7B1FFAB7" w14:textId="74566F4A" w:rsidR="0010063B" w:rsidRDefault="0010063B" w:rsidP="00B6756D">
            <w:pPr>
              <w:ind w:right="930"/>
              <w:jc w:val="center"/>
            </w:pPr>
            <w:r>
              <w:t xml:space="preserve"> </w:t>
            </w:r>
            <w:r w:rsidRPr="0010063B">
              <w:drawing>
                <wp:inline distT="0" distB="0" distL="0" distR="0" wp14:anchorId="2DE7966F" wp14:editId="37D848B4">
                  <wp:extent cx="3822794" cy="4038600"/>
                  <wp:effectExtent l="0" t="0" r="6350" b="0"/>
                  <wp:docPr id="42" name="Imag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5896" cy="4052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4B1573" w14:textId="5E09A9C1" w:rsidR="0030428B" w:rsidRPr="005F52D2" w:rsidRDefault="0030428B" w:rsidP="00B6756D">
            <w:pPr>
              <w:ind w:left="113" w:right="930"/>
              <w:jc w:val="center"/>
              <w:rPr>
                <w:sz w:val="24"/>
                <w:szCs w:val="24"/>
              </w:rPr>
            </w:pPr>
            <w:r w:rsidRPr="005F52D2">
              <w:rPr>
                <w:sz w:val="24"/>
                <w:szCs w:val="24"/>
              </w:rPr>
              <w:t>Ici il est possible de renommer directement le nom de la VM ainsi que son emplacement. L’emplacement n’est pas nécessaire à la modification cependant.</w:t>
            </w:r>
          </w:p>
          <w:p w14:paraId="33C2452E" w14:textId="7363CADF" w:rsidR="00F05972" w:rsidRDefault="00F05972" w:rsidP="00B6756D">
            <w:pPr>
              <w:ind w:right="930"/>
              <w:jc w:val="center"/>
            </w:pPr>
          </w:p>
          <w:p w14:paraId="566AAF77" w14:textId="77777777" w:rsidR="00F05972" w:rsidRDefault="00F05972" w:rsidP="00B6756D">
            <w:pPr>
              <w:ind w:right="930"/>
              <w:jc w:val="center"/>
            </w:pPr>
          </w:p>
          <w:p w14:paraId="527DCE4E" w14:textId="20D00D74" w:rsidR="002D7330" w:rsidRDefault="002D7330" w:rsidP="00B6756D">
            <w:pPr>
              <w:ind w:right="930"/>
              <w:jc w:val="center"/>
            </w:pPr>
            <w:r w:rsidRPr="002D7330">
              <w:drawing>
                <wp:inline distT="0" distB="0" distL="0" distR="0" wp14:anchorId="47B15C28" wp14:editId="7E4729A7">
                  <wp:extent cx="3810000" cy="4001264"/>
                  <wp:effectExtent l="0" t="0" r="0" b="0"/>
                  <wp:docPr id="43" name="Imag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9253" cy="4031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A0DDD3" w14:textId="453BC62C" w:rsidR="0030428B" w:rsidRPr="005F52D2" w:rsidRDefault="0030428B" w:rsidP="00B6756D">
            <w:pPr>
              <w:ind w:left="113" w:right="930"/>
              <w:jc w:val="center"/>
              <w:rPr>
                <w:sz w:val="24"/>
                <w:szCs w:val="24"/>
              </w:rPr>
            </w:pPr>
            <w:r w:rsidRPr="005F52D2">
              <w:rPr>
                <w:sz w:val="24"/>
                <w:szCs w:val="24"/>
              </w:rPr>
              <w:t xml:space="preserve">Vient ensuite la possibilité d’allocation de l’espace disque, ici nous mettons 20GB de façon à être large mais le pare-feu ne demande pas autant d’espace. Sélectionner l’option de séparation du disque virtuel en plusieurs fichiers. </w:t>
            </w:r>
          </w:p>
          <w:p w14:paraId="2780A06A" w14:textId="77777777" w:rsidR="00936C66" w:rsidRDefault="00936C66" w:rsidP="00B6756D">
            <w:pPr>
              <w:ind w:right="930"/>
              <w:jc w:val="center"/>
            </w:pPr>
          </w:p>
          <w:p w14:paraId="0FDE330C" w14:textId="77777777" w:rsidR="00936C66" w:rsidRDefault="00936C66" w:rsidP="00B6756D">
            <w:pPr>
              <w:ind w:right="930"/>
              <w:jc w:val="center"/>
            </w:pPr>
          </w:p>
          <w:p w14:paraId="6CDEBC52" w14:textId="0C96CA5E" w:rsidR="002D7330" w:rsidRDefault="002D7330" w:rsidP="00B6756D">
            <w:pPr>
              <w:ind w:right="930"/>
              <w:jc w:val="center"/>
            </w:pPr>
            <w:r w:rsidRPr="002D7330">
              <w:drawing>
                <wp:inline distT="0" distB="0" distL="0" distR="0" wp14:anchorId="67642F9F" wp14:editId="70512EA9">
                  <wp:extent cx="3571875" cy="3810000"/>
                  <wp:effectExtent l="0" t="0" r="9525" b="0"/>
                  <wp:docPr id="44" name="Imag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4633" cy="3823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5A5717" w14:textId="0A3CD4DA" w:rsidR="00793A2F" w:rsidRPr="005F52D2" w:rsidRDefault="00793A2F" w:rsidP="00B6756D">
            <w:pPr>
              <w:ind w:left="113" w:right="930"/>
              <w:jc w:val="center"/>
              <w:rPr>
                <w:sz w:val="24"/>
                <w:szCs w:val="24"/>
              </w:rPr>
            </w:pPr>
            <w:r w:rsidRPr="005F52D2">
              <w:rPr>
                <w:sz w:val="24"/>
                <w:szCs w:val="24"/>
              </w:rPr>
              <w:t xml:space="preserve">Ici vient le récap de la création de notre VM. Pour finir le processus appuyer tout simplement sur « Finish » si </w:t>
            </w:r>
            <w:r w:rsidR="00936C66" w:rsidRPr="005F52D2">
              <w:rPr>
                <w:sz w:val="24"/>
                <w:szCs w:val="24"/>
              </w:rPr>
              <w:t>tous les éléments</w:t>
            </w:r>
            <w:r w:rsidRPr="005F52D2">
              <w:rPr>
                <w:sz w:val="24"/>
                <w:szCs w:val="24"/>
              </w:rPr>
              <w:t xml:space="preserve"> vous conviennent</w:t>
            </w:r>
          </w:p>
          <w:p w14:paraId="2314E0AD" w14:textId="72FC19CC" w:rsidR="00936C66" w:rsidRDefault="00936C66" w:rsidP="00B6756D">
            <w:pPr>
              <w:ind w:right="930"/>
              <w:jc w:val="center"/>
            </w:pPr>
          </w:p>
          <w:p w14:paraId="4C7695DA" w14:textId="77777777" w:rsidR="00936C66" w:rsidRDefault="00936C66" w:rsidP="00B6756D">
            <w:pPr>
              <w:ind w:right="930"/>
              <w:jc w:val="center"/>
            </w:pPr>
          </w:p>
          <w:p w14:paraId="019310B8" w14:textId="05F79271" w:rsidR="002D7330" w:rsidRDefault="002D7330" w:rsidP="00B6756D">
            <w:pPr>
              <w:ind w:right="930"/>
              <w:jc w:val="center"/>
            </w:pPr>
            <w:r w:rsidRPr="002D7330">
              <w:drawing>
                <wp:inline distT="0" distB="0" distL="0" distR="0" wp14:anchorId="66BE5914" wp14:editId="4FAD8777">
                  <wp:extent cx="3026473" cy="3940628"/>
                  <wp:effectExtent l="0" t="0" r="2540" b="3175"/>
                  <wp:docPr id="45" name="Imag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303" cy="3956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B9B3A6" w14:textId="7BD45189" w:rsidR="00793A2F" w:rsidRPr="005F52D2" w:rsidRDefault="00793A2F" w:rsidP="00B6756D">
            <w:pPr>
              <w:ind w:left="113" w:right="930"/>
              <w:jc w:val="center"/>
              <w:rPr>
                <w:sz w:val="24"/>
                <w:szCs w:val="24"/>
              </w:rPr>
            </w:pPr>
            <w:r w:rsidRPr="005F52D2">
              <w:rPr>
                <w:sz w:val="24"/>
                <w:szCs w:val="24"/>
              </w:rPr>
              <w:t>Petite étape à ne pas oublier, notre pare-feu doit comporter 2 adaptateurs internet, car c’est ce dernier qui fera office de passerelle entre le WAN et le LAN. Pour ce faire sur la VM, effectuer un clic droit et ensuite sur « Settings ».</w:t>
            </w:r>
          </w:p>
          <w:p w14:paraId="57321741" w14:textId="77777777" w:rsidR="00936C66" w:rsidRDefault="00936C66" w:rsidP="00B6756D">
            <w:pPr>
              <w:ind w:right="930"/>
              <w:jc w:val="center"/>
            </w:pPr>
          </w:p>
          <w:p w14:paraId="6AC0B322" w14:textId="77777777" w:rsidR="00936C66" w:rsidRDefault="00936C66" w:rsidP="00B6756D">
            <w:pPr>
              <w:ind w:right="930"/>
              <w:jc w:val="center"/>
            </w:pPr>
          </w:p>
          <w:p w14:paraId="4011FAC7" w14:textId="77777777" w:rsidR="00936C66" w:rsidRDefault="00936C66" w:rsidP="00B6756D">
            <w:pPr>
              <w:ind w:right="930"/>
              <w:jc w:val="center"/>
            </w:pPr>
          </w:p>
          <w:p w14:paraId="55A64BC3" w14:textId="7DA50DDE" w:rsidR="002D7330" w:rsidRDefault="002D7330" w:rsidP="00B6756D">
            <w:pPr>
              <w:ind w:right="930"/>
              <w:jc w:val="center"/>
            </w:pPr>
            <w:r w:rsidRPr="002D7330">
              <w:drawing>
                <wp:inline distT="0" distB="0" distL="0" distR="0" wp14:anchorId="03EA8E4A" wp14:editId="19C71F12">
                  <wp:extent cx="4491537" cy="4593771"/>
                  <wp:effectExtent l="0" t="0" r="4445" b="0"/>
                  <wp:docPr id="46" name="Imag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1577" cy="4604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C70770" w14:textId="0CCE8B53" w:rsidR="00C338C8" w:rsidRPr="005F52D2" w:rsidRDefault="00793A2F" w:rsidP="00B6756D">
            <w:pPr>
              <w:ind w:right="930"/>
              <w:jc w:val="center"/>
              <w:rPr>
                <w:sz w:val="24"/>
                <w:szCs w:val="24"/>
              </w:rPr>
            </w:pPr>
            <w:r w:rsidRPr="005F52D2">
              <w:rPr>
                <w:sz w:val="24"/>
                <w:szCs w:val="24"/>
              </w:rPr>
              <w:t>Appuyer sur « </w:t>
            </w:r>
            <w:proofErr w:type="spellStart"/>
            <w:r w:rsidRPr="005F52D2">
              <w:rPr>
                <w:sz w:val="24"/>
                <w:szCs w:val="24"/>
              </w:rPr>
              <w:t>Add</w:t>
            </w:r>
            <w:proofErr w:type="spellEnd"/>
            <w:r w:rsidRPr="005F52D2">
              <w:rPr>
                <w:sz w:val="24"/>
                <w:szCs w:val="24"/>
              </w:rPr>
              <w:t xml:space="preserve"> », ensuite sélectionner « Network </w:t>
            </w:r>
            <w:proofErr w:type="spellStart"/>
            <w:r w:rsidRPr="005F52D2">
              <w:rPr>
                <w:sz w:val="24"/>
                <w:szCs w:val="24"/>
              </w:rPr>
              <w:t>Adpatater</w:t>
            </w:r>
            <w:proofErr w:type="spellEnd"/>
            <w:r w:rsidRPr="005F52D2">
              <w:rPr>
                <w:sz w:val="24"/>
                <w:szCs w:val="24"/>
              </w:rPr>
              <w:t> »</w:t>
            </w:r>
            <w:r w:rsidR="00C338C8" w:rsidRPr="005F52D2">
              <w:rPr>
                <w:sz w:val="24"/>
                <w:szCs w:val="24"/>
              </w:rPr>
              <w:t>.</w:t>
            </w:r>
          </w:p>
          <w:p w14:paraId="6AC39942" w14:textId="6CDB7C53" w:rsidR="00936C66" w:rsidRDefault="00936C66" w:rsidP="00B6756D">
            <w:pPr>
              <w:ind w:right="930"/>
              <w:jc w:val="center"/>
            </w:pPr>
          </w:p>
          <w:p w14:paraId="3B3D65F4" w14:textId="77777777" w:rsidR="00936C66" w:rsidRDefault="00936C66" w:rsidP="00B6756D">
            <w:pPr>
              <w:ind w:right="930"/>
              <w:jc w:val="center"/>
            </w:pPr>
          </w:p>
          <w:p w14:paraId="50366A33" w14:textId="77777777" w:rsidR="00793A2F" w:rsidRDefault="00C338C8" w:rsidP="00B6756D">
            <w:pPr>
              <w:ind w:right="930"/>
              <w:jc w:val="center"/>
            </w:pPr>
            <w:r w:rsidRPr="00C338C8">
              <w:drawing>
                <wp:inline distT="0" distB="0" distL="0" distR="0" wp14:anchorId="039D9E12" wp14:editId="3089B7AB">
                  <wp:extent cx="5034824" cy="2658654"/>
                  <wp:effectExtent l="0" t="0" r="0" b="8890"/>
                  <wp:docPr id="52" name="Imag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2999" cy="2662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 w14:paraId="4C836711" w14:textId="1F875988" w:rsidR="00C338C8" w:rsidRPr="005F52D2" w:rsidRDefault="00C338C8" w:rsidP="00B6756D">
            <w:pPr>
              <w:ind w:left="113" w:right="930"/>
              <w:jc w:val="center"/>
              <w:rPr>
                <w:sz w:val="24"/>
                <w:szCs w:val="24"/>
              </w:rPr>
            </w:pPr>
            <w:r w:rsidRPr="005F52D2">
              <w:rPr>
                <w:sz w:val="24"/>
                <w:szCs w:val="24"/>
              </w:rPr>
              <w:t>Une fois ce nouvel adaptateur ajouté, mettre celui-ci en « host-</w:t>
            </w:r>
            <w:proofErr w:type="spellStart"/>
            <w:r w:rsidRPr="005F52D2">
              <w:rPr>
                <w:sz w:val="24"/>
                <w:szCs w:val="24"/>
              </w:rPr>
              <w:t>only</w:t>
            </w:r>
            <w:proofErr w:type="spellEnd"/>
            <w:r w:rsidRPr="005F52D2">
              <w:rPr>
                <w:sz w:val="24"/>
                <w:szCs w:val="24"/>
              </w:rPr>
              <w:t> ». Il ne reste plus qu’à lancer maintenant le pare-feu.</w:t>
            </w:r>
          </w:p>
        </w:tc>
      </w:tr>
    </w:tbl>
    <w:p w14:paraId="65E95684" w14:textId="77777777" w:rsidR="006A174E" w:rsidRDefault="006A174E" w:rsidP="005F52D2"/>
    <w:p w14:paraId="45BA2593" w14:textId="77777777" w:rsidR="006A174E" w:rsidRDefault="006A174E" w:rsidP="00B6756D">
      <w:pPr>
        <w:jc w:val="center"/>
      </w:pPr>
    </w:p>
    <w:p w14:paraId="59C72284" w14:textId="09972706" w:rsidR="006A174E" w:rsidRDefault="006A174E" w:rsidP="00B6756D">
      <w:pPr>
        <w:jc w:val="center"/>
      </w:pPr>
    </w:p>
    <w:p w14:paraId="06C0CFC0" w14:textId="2DEE9F90" w:rsidR="00694E83" w:rsidRDefault="00694E83" w:rsidP="00B6756D">
      <w:pPr>
        <w:jc w:val="center"/>
      </w:pPr>
    </w:p>
    <w:p w14:paraId="366C3499" w14:textId="77777777" w:rsidR="00694E83" w:rsidRDefault="00694E83" w:rsidP="00B6756D">
      <w:pPr>
        <w:jc w:val="center"/>
      </w:pPr>
    </w:p>
    <w:p w14:paraId="31C639B9" w14:textId="2F56CF40" w:rsidR="006A174E" w:rsidRPr="005F52D2" w:rsidRDefault="006A174E" w:rsidP="00B6756D">
      <w:pPr>
        <w:jc w:val="center"/>
        <w:rPr>
          <w:sz w:val="24"/>
          <w:szCs w:val="24"/>
        </w:rPr>
      </w:pPr>
      <w:r w:rsidRPr="005F52D2">
        <w:rPr>
          <w:sz w:val="24"/>
          <w:szCs w:val="24"/>
        </w:rPr>
        <w:t>Ci-joint une série de captures des étapes à suivre</w:t>
      </w:r>
    </w:p>
    <w:p w14:paraId="71A38E0C" w14:textId="77777777" w:rsidR="006A174E" w:rsidRDefault="006A174E" w:rsidP="00B6756D">
      <w:pPr>
        <w:jc w:val="center"/>
      </w:pPr>
    </w:p>
    <w:p w14:paraId="3A6EEBF9" w14:textId="1CA14367" w:rsidR="00CC192A" w:rsidRDefault="00973EDE" w:rsidP="00B6756D">
      <w:pPr>
        <w:jc w:val="center"/>
      </w:pPr>
      <w:r w:rsidRPr="00973EDE">
        <w:drawing>
          <wp:inline distT="0" distB="0" distL="0" distR="0" wp14:anchorId="2B472404" wp14:editId="7B5CA893">
            <wp:extent cx="5802086" cy="3227979"/>
            <wp:effectExtent l="0" t="0" r="8255" b="0"/>
            <wp:docPr id="2" name="Image 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Une image contenant texte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22307" cy="323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17E32" w14:textId="30599734" w:rsidR="00973EDE" w:rsidRDefault="00973EDE" w:rsidP="00B6756D">
      <w:pPr>
        <w:jc w:val="center"/>
      </w:pPr>
    </w:p>
    <w:p w14:paraId="780A6E45" w14:textId="77777777" w:rsidR="006A174E" w:rsidRDefault="006A174E" w:rsidP="00B6756D">
      <w:pPr>
        <w:jc w:val="center"/>
      </w:pPr>
    </w:p>
    <w:p w14:paraId="635B9273" w14:textId="39207290" w:rsidR="00973EDE" w:rsidRDefault="00973EDE" w:rsidP="00B6756D">
      <w:pPr>
        <w:jc w:val="center"/>
      </w:pPr>
      <w:r w:rsidRPr="00973EDE">
        <w:drawing>
          <wp:inline distT="0" distB="0" distL="0" distR="0" wp14:anchorId="161A7979" wp14:editId="77BFF3B2">
            <wp:extent cx="5823857" cy="3251654"/>
            <wp:effectExtent l="0" t="0" r="5715" b="6350"/>
            <wp:docPr id="3" name="Image 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Une image contenant texte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44081" cy="326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E853F" w14:textId="77777777" w:rsidR="006A174E" w:rsidRDefault="006A174E" w:rsidP="00B6756D">
      <w:pPr>
        <w:jc w:val="center"/>
      </w:pPr>
    </w:p>
    <w:p w14:paraId="1D0D3848" w14:textId="77777777" w:rsidR="006A174E" w:rsidRDefault="006A174E" w:rsidP="00B6756D">
      <w:pPr>
        <w:jc w:val="center"/>
      </w:pPr>
    </w:p>
    <w:p w14:paraId="4D8944C2" w14:textId="77777777" w:rsidR="006A174E" w:rsidRDefault="006A174E" w:rsidP="00B6756D">
      <w:pPr>
        <w:jc w:val="center"/>
      </w:pPr>
    </w:p>
    <w:p w14:paraId="473F55CF" w14:textId="77777777" w:rsidR="006A174E" w:rsidRDefault="006A174E" w:rsidP="00B6756D">
      <w:pPr>
        <w:jc w:val="center"/>
      </w:pPr>
    </w:p>
    <w:p w14:paraId="1B2E4A53" w14:textId="77777777" w:rsidR="006A174E" w:rsidRDefault="006A174E" w:rsidP="00B6756D">
      <w:pPr>
        <w:jc w:val="center"/>
      </w:pPr>
    </w:p>
    <w:p w14:paraId="6986B6BE" w14:textId="77777777" w:rsidR="006A174E" w:rsidRDefault="006A174E" w:rsidP="00B6756D">
      <w:pPr>
        <w:jc w:val="center"/>
      </w:pPr>
    </w:p>
    <w:p w14:paraId="38623336" w14:textId="77777777" w:rsidR="006A174E" w:rsidRDefault="006A174E" w:rsidP="00B6756D">
      <w:pPr>
        <w:jc w:val="center"/>
      </w:pPr>
    </w:p>
    <w:p w14:paraId="5E387E12" w14:textId="77777777" w:rsidR="006A174E" w:rsidRDefault="006A174E" w:rsidP="00B6756D">
      <w:pPr>
        <w:jc w:val="center"/>
      </w:pPr>
    </w:p>
    <w:p w14:paraId="3B8572F0" w14:textId="77777777" w:rsidR="00694E83" w:rsidRDefault="00694E83" w:rsidP="00B6756D">
      <w:pPr>
        <w:jc w:val="center"/>
      </w:pPr>
    </w:p>
    <w:p w14:paraId="2CD7C712" w14:textId="25AB666F" w:rsidR="00973EDE" w:rsidRDefault="00973EDE" w:rsidP="00B6756D">
      <w:pPr>
        <w:jc w:val="center"/>
      </w:pPr>
      <w:r w:rsidRPr="00973EDE">
        <w:drawing>
          <wp:inline distT="0" distB="0" distL="0" distR="0" wp14:anchorId="6065FBAE" wp14:editId="26DCD724">
            <wp:extent cx="5812972" cy="3071307"/>
            <wp:effectExtent l="0" t="0" r="0" b="0"/>
            <wp:docPr id="4" name="Image 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texte&#10;&#10;Description générée automatiquemen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32530" cy="308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2242" w14:textId="0C4919C4" w:rsidR="00936C66" w:rsidRDefault="00936C66" w:rsidP="00B6756D">
      <w:pPr>
        <w:jc w:val="center"/>
      </w:pPr>
    </w:p>
    <w:p w14:paraId="6B6E3B3C" w14:textId="7EE34E20" w:rsidR="00936C66" w:rsidRDefault="00936C66" w:rsidP="00B6756D">
      <w:pPr>
        <w:jc w:val="center"/>
      </w:pPr>
    </w:p>
    <w:p w14:paraId="71392007" w14:textId="378E96DE" w:rsidR="00936C66" w:rsidRDefault="00936C66" w:rsidP="00B6756D">
      <w:pPr>
        <w:jc w:val="center"/>
      </w:pPr>
    </w:p>
    <w:p w14:paraId="743E92E5" w14:textId="1F9649A3" w:rsidR="00936C66" w:rsidRDefault="00936C66" w:rsidP="00B6756D">
      <w:pPr>
        <w:jc w:val="center"/>
      </w:pPr>
    </w:p>
    <w:p w14:paraId="6393C229" w14:textId="77777777" w:rsidR="00936C66" w:rsidRDefault="00936C66" w:rsidP="00B6756D">
      <w:pPr>
        <w:jc w:val="center"/>
      </w:pPr>
    </w:p>
    <w:p w14:paraId="490506AD" w14:textId="2F7E7BA4" w:rsidR="00973EDE" w:rsidRDefault="00973EDE" w:rsidP="00B6756D">
      <w:pPr>
        <w:jc w:val="center"/>
      </w:pPr>
      <w:r w:rsidRPr="00973EDE">
        <w:drawing>
          <wp:inline distT="0" distB="0" distL="0" distR="0" wp14:anchorId="058FEAE6" wp14:editId="2316805C">
            <wp:extent cx="5823857" cy="3224645"/>
            <wp:effectExtent l="0" t="0" r="5715" b="0"/>
            <wp:docPr id="5" name="Image 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exte&#10;&#10;Description générée automatiquemen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46269" cy="323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3A652" w14:textId="77777777" w:rsidR="00936C66" w:rsidRDefault="00936C66" w:rsidP="00B6756D">
      <w:pPr>
        <w:jc w:val="center"/>
      </w:pPr>
    </w:p>
    <w:p w14:paraId="31F312B5" w14:textId="77777777" w:rsidR="00936C66" w:rsidRDefault="00936C66" w:rsidP="00B6756D">
      <w:pPr>
        <w:jc w:val="center"/>
      </w:pPr>
    </w:p>
    <w:p w14:paraId="01A8510F" w14:textId="77777777" w:rsidR="00936C66" w:rsidRDefault="00936C66" w:rsidP="00B6756D">
      <w:pPr>
        <w:jc w:val="center"/>
      </w:pPr>
    </w:p>
    <w:p w14:paraId="273CBBBF" w14:textId="77777777" w:rsidR="00936C66" w:rsidRDefault="00936C66" w:rsidP="00B6756D">
      <w:pPr>
        <w:jc w:val="center"/>
      </w:pPr>
    </w:p>
    <w:p w14:paraId="680253A0" w14:textId="75AC29C7" w:rsidR="00936C66" w:rsidRDefault="00936C66" w:rsidP="00B6756D">
      <w:pPr>
        <w:jc w:val="center"/>
      </w:pPr>
    </w:p>
    <w:p w14:paraId="68CBB937" w14:textId="6A8D71FB" w:rsidR="005F52D2" w:rsidRDefault="005F52D2" w:rsidP="00B6756D">
      <w:pPr>
        <w:jc w:val="center"/>
      </w:pPr>
    </w:p>
    <w:p w14:paraId="5BE53046" w14:textId="77777777" w:rsidR="005F52D2" w:rsidRDefault="005F52D2" w:rsidP="00B6756D">
      <w:pPr>
        <w:jc w:val="center"/>
      </w:pPr>
    </w:p>
    <w:p w14:paraId="75C5E720" w14:textId="007A1EF5" w:rsidR="006A174E" w:rsidRDefault="00973EDE" w:rsidP="00B6756D">
      <w:pPr>
        <w:jc w:val="center"/>
      </w:pPr>
      <w:r w:rsidRPr="00973EDE">
        <w:drawing>
          <wp:inline distT="0" distB="0" distL="0" distR="0" wp14:anchorId="442FCE19" wp14:editId="2721A233">
            <wp:extent cx="5541222" cy="2991485"/>
            <wp:effectExtent l="0" t="0" r="2540" b="0"/>
            <wp:docPr id="8" name="Image 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Une image contenant texte&#10;&#10;Description générée automatiquemen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1773" cy="300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56D6" w14:textId="4440BFE5" w:rsidR="00973EDE" w:rsidRDefault="00973EDE" w:rsidP="00B6756D">
      <w:pPr>
        <w:jc w:val="center"/>
      </w:pPr>
      <w:r w:rsidRPr="00973EDE">
        <w:drawing>
          <wp:inline distT="0" distB="0" distL="0" distR="0" wp14:anchorId="7FB0E39D" wp14:editId="5A52A6A3">
            <wp:extent cx="5577854" cy="3003459"/>
            <wp:effectExtent l="0" t="0" r="3810" b="6985"/>
            <wp:docPr id="19" name="Image 1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 descr="Une image contenant texte&#10;&#10;Description générée automatiquement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08642" cy="302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2F4BC" w14:textId="368C97D4" w:rsidR="00973EDE" w:rsidRDefault="00973EDE" w:rsidP="00B6756D">
      <w:pPr>
        <w:jc w:val="center"/>
      </w:pPr>
      <w:r w:rsidRPr="00973EDE">
        <w:drawing>
          <wp:inline distT="0" distB="0" distL="0" distR="0" wp14:anchorId="2AA531CA" wp14:editId="65F8FB30">
            <wp:extent cx="5573486" cy="3092086"/>
            <wp:effectExtent l="0" t="0" r="8255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4149" cy="311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57F5" w14:textId="415DD780" w:rsidR="00B12629" w:rsidRPr="005F52D2" w:rsidRDefault="00B12629" w:rsidP="00B6756D">
      <w:pPr>
        <w:jc w:val="center"/>
        <w:rPr>
          <w:sz w:val="24"/>
          <w:szCs w:val="24"/>
        </w:rPr>
      </w:pPr>
      <w:r w:rsidRPr="005F52D2">
        <w:rPr>
          <w:sz w:val="24"/>
          <w:szCs w:val="24"/>
        </w:rPr>
        <w:t>Ici appuyer sur la touche espace pour que l’étoile apparaisse signifiant ainsi « all »</w:t>
      </w:r>
    </w:p>
    <w:p w14:paraId="1218441B" w14:textId="77777777" w:rsidR="00936C66" w:rsidRDefault="00936C66" w:rsidP="00B6756D">
      <w:pPr>
        <w:jc w:val="center"/>
      </w:pPr>
    </w:p>
    <w:p w14:paraId="48E7FC42" w14:textId="77777777" w:rsidR="00936C66" w:rsidRDefault="00936C66" w:rsidP="00B6756D">
      <w:pPr>
        <w:jc w:val="center"/>
      </w:pPr>
    </w:p>
    <w:p w14:paraId="723A374C" w14:textId="06C55343" w:rsidR="006A174E" w:rsidRDefault="00973EDE" w:rsidP="00B6756D">
      <w:pPr>
        <w:jc w:val="center"/>
      </w:pPr>
      <w:r w:rsidRPr="00973EDE">
        <w:drawing>
          <wp:inline distT="0" distB="0" distL="0" distR="0" wp14:anchorId="11C7CF36" wp14:editId="356DEAE1">
            <wp:extent cx="5606143" cy="3092774"/>
            <wp:effectExtent l="0" t="0" r="0" b="0"/>
            <wp:docPr id="21" name="Image 2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 descr="Une image contenant texte&#10;&#10;Description générée automatiquemen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27725" cy="310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3EE5E" w14:textId="3E684137" w:rsidR="00973EDE" w:rsidRDefault="00973EDE" w:rsidP="00B6756D">
      <w:pPr>
        <w:jc w:val="center"/>
      </w:pPr>
      <w:r w:rsidRPr="00973EDE">
        <w:drawing>
          <wp:inline distT="0" distB="0" distL="0" distR="0" wp14:anchorId="14CCAF67" wp14:editId="262ECCD8">
            <wp:extent cx="5524044" cy="3114947"/>
            <wp:effectExtent l="0" t="0" r="635" b="952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39892" cy="31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D44BF" w14:textId="438A4CD3" w:rsidR="00973EDE" w:rsidRDefault="005C6219" w:rsidP="00B6756D">
      <w:pPr>
        <w:jc w:val="center"/>
      </w:pPr>
      <w:r w:rsidRPr="005C6219">
        <w:drawing>
          <wp:inline distT="0" distB="0" distL="0" distR="0" wp14:anchorId="5D89D93A" wp14:editId="77AA014E">
            <wp:extent cx="5579845" cy="3087873"/>
            <wp:effectExtent l="0" t="0" r="1905" b="0"/>
            <wp:docPr id="23" name="Image 2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 descr="Une image contenant texte&#10;&#10;Description générée automatiquement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07759" cy="310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1ED32" w14:textId="77777777" w:rsidR="00936C66" w:rsidRDefault="00936C66" w:rsidP="00B6756D">
      <w:pPr>
        <w:jc w:val="center"/>
      </w:pPr>
    </w:p>
    <w:p w14:paraId="05E2A9D3" w14:textId="77777777" w:rsidR="00936C66" w:rsidRDefault="00936C66" w:rsidP="00B6756D">
      <w:pPr>
        <w:jc w:val="center"/>
      </w:pPr>
    </w:p>
    <w:p w14:paraId="46C599D5" w14:textId="77777777" w:rsidR="00694E83" w:rsidRDefault="00694E83" w:rsidP="00B6756D">
      <w:pPr>
        <w:jc w:val="center"/>
      </w:pPr>
    </w:p>
    <w:p w14:paraId="2BB2062E" w14:textId="4A5C0200" w:rsidR="005C6219" w:rsidRDefault="005C6219" w:rsidP="00B6756D">
      <w:pPr>
        <w:jc w:val="center"/>
      </w:pPr>
      <w:r w:rsidRPr="005C6219">
        <w:drawing>
          <wp:inline distT="0" distB="0" distL="0" distR="0" wp14:anchorId="29B66B2E" wp14:editId="0CA8DED8">
            <wp:extent cx="5616799" cy="3123907"/>
            <wp:effectExtent l="0" t="0" r="3175" b="635"/>
            <wp:docPr id="24" name="Image 2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 descr="Une image contenant texte&#10;&#10;Description générée automatiquement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56865" cy="314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FD9EB" w14:textId="77777777" w:rsidR="006A174E" w:rsidRDefault="006A174E" w:rsidP="00B6756D">
      <w:pPr>
        <w:jc w:val="center"/>
      </w:pPr>
    </w:p>
    <w:p w14:paraId="22839443" w14:textId="3F572E14" w:rsidR="006A174E" w:rsidRDefault="006A174E" w:rsidP="00B6756D">
      <w:pPr>
        <w:jc w:val="center"/>
      </w:pPr>
    </w:p>
    <w:p w14:paraId="608154A4" w14:textId="77777777" w:rsidR="00694E83" w:rsidRDefault="00694E83" w:rsidP="00B6756D">
      <w:pPr>
        <w:jc w:val="center"/>
      </w:pPr>
    </w:p>
    <w:p w14:paraId="1ADCA11F" w14:textId="77777777" w:rsidR="00936C66" w:rsidRDefault="00936C66" w:rsidP="00B6756D">
      <w:pPr>
        <w:jc w:val="center"/>
      </w:pPr>
    </w:p>
    <w:p w14:paraId="08536FC6" w14:textId="633F8CF6" w:rsidR="005C6219" w:rsidRDefault="00B85C73" w:rsidP="00B6756D">
      <w:pPr>
        <w:jc w:val="center"/>
      </w:pPr>
      <w:r w:rsidRPr="00B85C73">
        <w:drawing>
          <wp:inline distT="0" distB="0" distL="0" distR="0" wp14:anchorId="1BD17739" wp14:editId="2DA66D55">
            <wp:extent cx="5660571" cy="3792422"/>
            <wp:effectExtent l="0" t="0" r="0" b="0"/>
            <wp:docPr id="25" name="Image 2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 descr="Une image contenant texte&#10;&#10;Description générée automatiquement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0818" cy="380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F96A8" w14:textId="568BBE82" w:rsidR="000C22CA" w:rsidRPr="005F52D2" w:rsidRDefault="000C22CA" w:rsidP="00B6756D">
      <w:pPr>
        <w:ind w:left="113" w:right="113"/>
        <w:jc w:val="center"/>
        <w:rPr>
          <w:sz w:val="24"/>
          <w:szCs w:val="24"/>
        </w:rPr>
      </w:pPr>
      <w:r w:rsidRPr="005F52D2">
        <w:rPr>
          <w:sz w:val="24"/>
          <w:szCs w:val="24"/>
        </w:rPr>
        <w:t xml:space="preserve">Nous remarquons ici la présence d’un WAN et d’un LAN avec chacun une adresse IP attitrée. </w:t>
      </w:r>
      <w:r w:rsidR="00723B29" w:rsidRPr="005F52D2">
        <w:rPr>
          <w:sz w:val="24"/>
          <w:szCs w:val="24"/>
        </w:rPr>
        <w:t>Appuyer sur 8 pour accéder à l’interface de commande qui nous sera utile pa</w:t>
      </w:r>
      <w:r w:rsidR="00B6756D" w:rsidRPr="005F52D2">
        <w:rPr>
          <w:sz w:val="24"/>
          <w:szCs w:val="24"/>
        </w:rPr>
        <w:t>r</w:t>
      </w:r>
      <w:r w:rsidR="00723B29" w:rsidRPr="005F52D2">
        <w:rPr>
          <w:sz w:val="24"/>
          <w:szCs w:val="24"/>
        </w:rPr>
        <w:t xml:space="preserve"> la suite</w:t>
      </w:r>
    </w:p>
    <w:p w14:paraId="162898EA" w14:textId="6067650A" w:rsidR="00B85C73" w:rsidRDefault="00B85C73" w:rsidP="00B6756D">
      <w:pPr>
        <w:jc w:val="center"/>
      </w:pPr>
    </w:p>
    <w:p w14:paraId="1CC8A365" w14:textId="77777777" w:rsidR="00936C66" w:rsidRDefault="00936C66" w:rsidP="00B6756D">
      <w:pPr>
        <w:jc w:val="center"/>
      </w:pPr>
    </w:p>
    <w:p w14:paraId="3C658CB9" w14:textId="77777777" w:rsidR="00936C66" w:rsidRDefault="00936C66" w:rsidP="00B6756D">
      <w:pPr>
        <w:jc w:val="center"/>
      </w:pPr>
    </w:p>
    <w:p w14:paraId="584FFE89" w14:textId="77777777" w:rsidR="00936C66" w:rsidRDefault="00936C66" w:rsidP="00B6756D">
      <w:pPr>
        <w:jc w:val="center"/>
      </w:pPr>
    </w:p>
    <w:p w14:paraId="559993D4" w14:textId="77777777" w:rsidR="00936C66" w:rsidRDefault="00936C66" w:rsidP="00B6756D">
      <w:pPr>
        <w:jc w:val="center"/>
      </w:pPr>
    </w:p>
    <w:p w14:paraId="60DAF2BC" w14:textId="77777777" w:rsidR="00936C66" w:rsidRDefault="00936C66" w:rsidP="00B6756D">
      <w:pPr>
        <w:jc w:val="center"/>
      </w:pPr>
    </w:p>
    <w:p w14:paraId="1A25FC45" w14:textId="7FC91942" w:rsidR="00102D07" w:rsidRDefault="00102D07" w:rsidP="00B6756D">
      <w:pPr>
        <w:jc w:val="center"/>
      </w:pPr>
      <w:r w:rsidRPr="00102D07">
        <w:drawing>
          <wp:inline distT="0" distB="0" distL="0" distR="0" wp14:anchorId="7396A680" wp14:editId="5DF3A88E">
            <wp:extent cx="6087486" cy="3309106"/>
            <wp:effectExtent l="0" t="0" r="8890" b="5715"/>
            <wp:docPr id="28" name="Image 2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 descr="Une image contenant texte&#10;&#10;Description générée automatiquement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38396" cy="333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3B22D" w14:textId="38F8CD69" w:rsidR="006A174E" w:rsidRPr="005F52D2" w:rsidRDefault="00C82954" w:rsidP="00B6756D">
      <w:pPr>
        <w:ind w:left="113" w:right="113"/>
        <w:jc w:val="center"/>
        <w:rPr>
          <w:sz w:val="24"/>
          <w:szCs w:val="24"/>
        </w:rPr>
      </w:pPr>
      <w:r w:rsidRPr="005F52D2">
        <w:rPr>
          <w:sz w:val="24"/>
          <w:szCs w:val="24"/>
        </w:rPr>
        <w:t>Entrer l’adresse IP Em0 (WAN) dans le navigateur internet de votre choix. Il est normal de tomber sur cette page, sélectionn</w:t>
      </w:r>
      <w:r w:rsidR="00B6756D" w:rsidRPr="005F52D2">
        <w:rPr>
          <w:sz w:val="24"/>
          <w:szCs w:val="24"/>
        </w:rPr>
        <w:t>er</w:t>
      </w:r>
      <w:r w:rsidRPr="005F52D2">
        <w:rPr>
          <w:sz w:val="24"/>
          <w:szCs w:val="24"/>
        </w:rPr>
        <w:t xml:space="preserve"> simplement « </w:t>
      </w:r>
      <w:r w:rsidR="006D26A1" w:rsidRPr="005F52D2">
        <w:rPr>
          <w:sz w:val="24"/>
          <w:szCs w:val="24"/>
        </w:rPr>
        <w:t xml:space="preserve">continuer sur </w:t>
      </w:r>
      <w:r w:rsidR="006D26A1" w:rsidRPr="005F52D2">
        <w:rPr>
          <w:i/>
          <w:iCs/>
          <w:sz w:val="24"/>
          <w:szCs w:val="24"/>
        </w:rPr>
        <w:t>adresse_ip-em0</w:t>
      </w:r>
      <w:r w:rsidR="006D26A1" w:rsidRPr="005F52D2">
        <w:rPr>
          <w:sz w:val="24"/>
          <w:szCs w:val="24"/>
        </w:rPr>
        <w:t> »</w:t>
      </w:r>
    </w:p>
    <w:p w14:paraId="14AEB5CE" w14:textId="77777777" w:rsidR="006A174E" w:rsidRDefault="006A174E" w:rsidP="00B6756D"/>
    <w:p w14:paraId="1772EC63" w14:textId="77777777" w:rsidR="006A174E" w:rsidRDefault="006A174E" w:rsidP="00B6756D"/>
    <w:p w14:paraId="644CDF49" w14:textId="77777777" w:rsidR="006A174E" w:rsidRDefault="006A174E" w:rsidP="00B6756D">
      <w:pPr>
        <w:jc w:val="center"/>
      </w:pPr>
    </w:p>
    <w:p w14:paraId="5D430DE2" w14:textId="77777777" w:rsidR="006A174E" w:rsidRDefault="006A174E" w:rsidP="00B6756D">
      <w:pPr>
        <w:jc w:val="center"/>
      </w:pPr>
    </w:p>
    <w:p w14:paraId="0B1E909D" w14:textId="33CCBEB1" w:rsidR="00102D07" w:rsidRDefault="00102D07" w:rsidP="00B6756D">
      <w:pPr>
        <w:jc w:val="center"/>
      </w:pPr>
      <w:r w:rsidRPr="00102D07">
        <w:drawing>
          <wp:inline distT="0" distB="0" distL="0" distR="0" wp14:anchorId="78A93C28" wp14:editId="3DBC03E0">
            <wp:extent cx="3091543" cy="4252687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32191" cy="430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69E3" w14:textId="6679A6C4" w:rsidR="006D26A1" w:rsidRPr="005F52D2" w:rsidRDefault="006D26A1" w:rsidP="00B6756D">
      <w:pPr>
        <w:jc w:val="center"/>
        <w:rPr>
          <w:sz w:val="24"/>
          <w:szCs w:val="24"/>
        </w:rPr>
      </w:pPr>
      <w:r w:rsidRPr="005F52D2">
        <w:rPr>
          <w:sz w:val="24"/>
          <w:szCs w:val="24"/>
        </w:rPr>
        <w:t xml:space="preserve">Une fois sur cette page ID : admin, Mot de passe : </w:t>
      </w:r>
      <w:proofErr w:type="spellStart"/>
      <w:r w:rsidRPr="005F52D2">
        <w:rPr>
          <w:sz w:val="24"/>
          <w:szCs w:val="24"/>
        </w:rPr>
        <w:t>pfsense</w:t>
      </w:r>
      <w:proofErr w:type="spellEnd"/>
      <w:r w:rsidRPr="005F52D2">
        <w:rPr>
          <w:sz w:val="24"/>
          <w:szCs w:val="24"/>
        </w:rPr>
        <w:t xml:space="preserve">. Afin d’accéder à l’interface </w:t>
      </w:r>
      <w:proofErr w:type="spellStart"/>
      <w:r w:rsidRPr="005F52D2">
        <w:rPr>
          <w:sz w:val="24"/>
          <w:szCs w:val="24"/>
        </w:rPr>
        <w:t>PfSense</w:t>
      </w:r>
      <w:proofErr w:type="spellEnd"/>
    </w:p>
    <w:p w14:paraId="63FFA0F7" w14:textId="77777777" w:rsidR="006D26A1" w:rsidRDefault="006D26A1" w:rsidP="00B6756D">
      <w:pPr>
        <w:jc w:val="center"/>
      </w:pPr>
    </w:p>
    <w:p w14:paraId="0D5F252C" w14:textId="60CF15EB" w:rsidR="00102D07" w:rsidRDefault="00102D07" w:rsidP="00B6756D">
      <w:pPr>
        <w:jc w:val="center"/>
      </w:pPr>
      <w:r w:rsidRPr="00102D07">
        <w:drawing>
          <wp:inline distT="0" distB="0" distL="0" distR="0" wp14:anchorId="3729C2F2" wp14:editId="52FEA2AD">
            <wp:extent cx="5560942" cy="1883229"/>
            <wp:effectExtent l="0" t="0" r="1905" b="317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96881" cy="18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8D1AF" w14:textId="042AF885" w:rsidR="006D26A1" w:rsidRPr="005F52D2" w:rsidRDefault="006D26A1" w:rsidP="00B6756D">
      <w:pPr>
        <w:jc w:val="center"/>
        <w:rPr>
          <w:sz w:val="24"/>
          <w:szCs w:val="24"/>
        </w:rPr>
      </w:pPr>
      <w:r w:rsidRPr="005F52D2">
        <w:rPr>
          <w:sz w:val="24"/>
          <w:szCs w:val="24"/>
        </w:rPr>
        <w:t>Dans le menu dépliant sélectionn</w:t>
      </w:r>
      <w:r w:rsidR="005F52D2">
        <w:rPr>
          <w:sz w:val="24"/>
          <w:szCs w:val="24"/>
        </w:rPr>
        <w:t>er</w:t>
      </w:r>
      <w:r w:rsidRPr="005F52D2">
        <w:rPr>
          <w:sz w:val="24"/>
          <w:szCs w:val="24"/>
        </w:rPr>
        <w:t xml:space="preserve"> « Firewall » puis « Rules »</w:t>
      </w:r>
    </w:p>
    <w:p w14:paraId="62E7DE2F" w14:textId="4C440B5A" w:rsidR="006D26A1" w:rsidRDefault="006D26A1" w:rsidP="00B6756D">
      <w:pPr>
        <w:jc w:val="center"/>
      </w:pPr>
      <w:r>
        <w:rPr>
          <w:noProof/>
        </w:rPr>
        <w:drawing>
          <wp:inline distT="0" distB="0" distL="0" distR="0" wp14:anchorId="22CC4AE6" wp14:editId="4460420D">
            <wp:extent cx="5725886" cy="1920949"/>
            <wp:effectExtent l="0" t="0" r="8255" b="3175"/>
            <wp:docPr id="53" name="Image 53" descr="Configuring pfSense firewall rules | Network Security with pfSen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nfiguring pfSense firewall rules | Network Security with pfSense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838"/>
                    <a:stretch/>
                  </pic:blipFill>
                  <pic:spPr bwMode="auto">
                    <a:xfrm>
                      <a:off x="0" y="0"/>
                      <a:ext cx="5759382" cy="1932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4572E" w14:textId="633669B5" w:rsidR="00723B29" w:rsidRPr="005F52D2" w:rsidRDefault="00723B29" w:rsidP="00B6756D">
      <w:pPr>
        <w:ind w:left="113" w:right="113"/>
        <w:jc w:val="center"/>
        <w:rPr>
          <w:sz w:val="24"/>
          <w:szCs w:val="24"/>
        </w:rPr>
      </w:pPr>
      <w:r w:rsidRPr="005F52D2">
        <w:rPr>
          <w:sz w:val="24"/>
          <w:szCs w:val="24"/>
        </w:rPr>
        <w:t xml:space="preserve">2 règles sont déjà ici prédéfinies, nous allons les supprimer. Pour ce faire, appuyer sur l’engrenage en fin de ligne de l’un ou de l’autre </w:t>
      </w:r>
    </w:p>
    <w:p w14:paraId="107943BC" w14:textId="3982329A" w:rsidR="00102D07" w:rsidRDefault="00102D07" w:rsidP="00B6756D">
      <w:pPr>
        <w:jc w:val="center"/>
      </w:pPr>
      <w:r w:rsidRPr="00102D07">
        <w:drawing>
          <wp:inline distT="0" distB="0" distL="0" distR="0" wp14:anchorId="294F8591" wp14:editId="497E3B1B">
            <wp:extent cx="5617739" cy="3048000"/>
            <wp:effectExtent l="0" t="0" r="2540" b="0"/>
            <wp:docPr id="31" name="Image 3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 descr="Une image contenant texte&#10;&#10;Description générée automatiquement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53230" cy="306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C135D" w14:textId="262EC47B" w:rsidR="00723B29" w:rsidRPr="005F52D2" w:rsidRDefault="00723B29" w:rsidP="00B6756D">
      <w:pPr>
        <w:jc w:val="center"/>
        <w:rPr>
          <w:sz w:val="24"/>
          <w:szCs w:val="24"/>
        </w:rPr>
      </w:pPr>
      <w:r w:rsidRPr="005F52D2">
        <w:rPr>
          <w:sz w:val="24"/>
          <w:szCs w:val="24"/>
        </w:rPr>
        <w:t>Aller en bas de page et désélectionn</w:t>
      </w:r>
      <w:r w:rsidR="00B6756D" w:rsidRPr="005F52D2">
        <w:rPr>
          <w:sz w:val="24"/>
          <w:szCs w:val="24"/>
        </w:rPr>
        <w:t>er</w:t>
      </w:r>
      <w:r w:rsidRPr="005F52D2">
        <w:rPr>
          <w:sz w:val="24"/>
          <w:szCs w:val="24"/>
        </w:rPr>
        <w:t xml:space="preserve"> ces 2 options. Puis appuyer sur « Save ». </w:t>
      </w:r>
    </w:p>
    <w:p w14:paraId="0C37730F" w14:textId="34E0CFE1" w:rsidR="00723B29" w:rsidRDefault="00723B29" w:rsidP="00B6756D">
      <w:pPr>
        <w:jc w:val="center"/>
      </w:pPr>
      <w:r w:rsidRPr="00723B29">
        <w:drawing>
          <wp:inline distT="0" distB="0" distL="0" distR="0" wp14:anchorId="0CFF4421" wp14:editId="64320E3D">
            <wp:extent cx="6402419" cy="739775"/>
            <wp:effectExtent l="0" t="0" r="0" b="3175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72349" cy="74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3BB23" w14:textId="16C274BC" w:rsidR="00723B29" w:rsidRPr="005F52D2" w:rsidRDefault="00723B29" w:rsidP="00B6756D">
      <w:pPr>
        <w:jc w:val="center"/>
        <w:rPr>
          <w:sz w:val="24"/>
          <w:szCs w:val="24"/>
        </w:rPr>
      </w:pPr>
      <w:r w:rsidRPr="005F52D2">
        <w:rPr>
          <w:sz w:val="24"/>
          <w:szCs w:val="24"/>
        </w:rPr>
        <w:t>Appuyer ensuite sur « Apply Changes » pour littéralement appliquer les changements.</w:t>
      </w:r>
    </w:p>
    <w:p w14:paraId="346421A7" w14:textId="77777777" w:rsidR="00723B29" w:rsidRDefault="00723B29" w:rsidP="00B6756D">
      <w:pPr>
        <w:jc w:val="center"/>
      </w:pPr>
    </w:p>
    <w:p w14:paraId="4AAE2FA6" w14:textId="77777777" w:rsidR="00694E83" w:rsidRDefault="00694E83" w:rsidP="00B6756D">
      <w:pPr>
        <w:jc w:val="center"/>
      </w:pPr>
    </w:p>
    <w:p w14:paraId="602EBB36" w14:textId="77777777" w:rsidR="00694E83" w:rsidRDefault="00694E83" w:rsidP="00B6756D">
      <w:pPr>
        <w:jc w:val="center"/>
      </w:pPr>
    </w:p>
    <w:p w14:paraId="02FAE024" w14:textId="77777777" w:rsidR="00694E83" w:rsidRDefault="00694E83" w:rsidP="00B6756D">
      <w:pPr>
        <w:jc w:val="center"/>
      </w:pPr>
    </w:p>
    <w:p w14:paraId="1B811ADB" w14:textId="77777777" w:rsidR="00694E83" w:rsidRDefault="00694E83" w:rsidP="00B6756D">
      <w:pPr>
        <w:jc w:val="center"/>
      </w:pPr>
    </w:p>
    <w:p w14:paraId="2D974025" w14:textId="3919528F" w:rsidR="00102D07" w:rsidRDefault="00102D07" w:rsidP="00B6756D">
      <w:pPr>
        <w:jc w:val="center"/>
      </w:pPr>
      <w:r w:rsidRPr="00102D07">
        <w:drawing>
          <wp:inline distT="0" distB="0" distL="0" distR="0" wp14:anchorId="04770CBC" wp14:editId="399952C1">
            <wp:extent cx="5555058" cy="436789"/>
            <wp:effectExtent l="0" t="0" r="0" b="190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68873" cy="44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03857" w14:textId="09FEE91C" w:rsidR="00723B29" w:rsidRPr="005F52D2" w:rsidRDefault="00723B29" w:rsidP="00B6756D">
      <w:pPr>
        <w:ind w:left="113" w:right="113"/>
        <w:jc w:val="center"/>
        <w:rPr>
          <w:sz w:val="24"/>
          <w:szCs w:val="24"/>
        </w:rPr>
      </w:pPr>
      <w:r w:rsidRPr="005F52D2">
        <w:rPr>
          <w:sz w:val="24"/>
          <w:szCs w:val="24"/>
        </w:rPr>
        <w:t>Cependant notre pare-feu va bloquer le rafraîchissement de notre page</w:t>
      </w:r>
      <w:r w:rsidR="00471AAE" w:rsidRPr="005F52D2">
        <w:rPr>
          <w:sz w:val="24"/>
          <w:szCs w:val="24"/>
        </w:rPr>
        <w:t xml:space="preserve">. </w:t>
      </w:r>
      <w:r w:rsidRPr="005F52D2">
        <w:rPr>
          <w:sz w:val="24"/>
          <w:szCs w:val="24"/>
        </w:rPr>
        <w:t>Dans l</w:t>
      </w:r>
      <w:r w:rsidR="00471AAE" w:rsidRPr="005F52D2">
        <w:rPr>
          <w:sz w:val="24"/>
          <w:szCs w:val="24"/>
        </w:rPr>
        <w:t xml:space="preserve">’interface de notre VM taper la commande </w:t>
      </w:r>
      <w:proofErr w:type="spellStart"/>
      <w:r w:rsidR="00471AAE" w:rsidRPr="005F52D2">
        <w:rPr>
          <w:i/>
          <w:iCs/>
          <w:sz w:val="24"/>
          <w:szCs w:val="24"/>
        </w:rPr>
        <w:t>pfctl</w:t>
      </w:r>
      <w:proofErr w:type="spellEnd"/>
      <w:r w:rsidR="00471AAE" w:rsidRPr="005F52D2">
        <w:rPr>
          <w:i/>
          <w:iCs/>
          <w:sz w:val="24"/>
          <w:szCs w:val="24"/>
        </w:rPr>
        <w:t xml:space="preserve"> -d</w:t>
      </w:r>
      <w:r w:rsidR="00471AAE" w:rsidRPr="005F52D2">
        <w:rPr>
          <w:sz w:val="24"/>
          <w:szCs w:val="24"/>
        </w:rPr>
        <w:t xml:space="preserve"> qui va désactiver le pare-feu pour nous permettre d’affecter nos changements.</w:t>
      </w:r>
    </w:p>
    <w:p w14:paraId="76179105" w14:textId="77777777" w:rsidR="00B6756D" w:rsidRDefault="00B6756D" w:rsidP="00B6756D">
      <w:pPr>
        <w:jc w:val="center"/>
      </w:pPr>
    </w:p>
    <w:p w14:paraId="635259B3" w14:textId="09A41072" w:rsidR="00102D07" w:rsidRDefault="00102D07" w:rsidP="00B6756D">
      <w:pPr>
        <w:jc w:val="center"/>
      </w:pPr>
      <w:r w:rsidRPr="00102D07">
        <w:drawing>
          <wp:inline distT="0" distB="0" distL="0" distR="0" wp14:anchorId="73469E2D" wp14:editId="4F04DEC4">
            <wp:extent cx="5515557" cy="622844"/>
            <wp:effectExtent l="0" t="0" r="0" b="635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50960" cy="63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0BACC" w14:textId="39D94730" w:rsidR="00471AAE" w:rsidRDefault="00471AAE" w:rsidP="00B6756D">
      <w:pPr>
        <w:jc w:val="center"/>
        <w:rPr>
          <w:sz w:val="24"/>
          <w:szCs w:val="24"/>
        </w:rPr>
      </w:pPr>
      <w:r w:rsidRPr="005F52D2">
        <w:rPr>
          <w:sz w:val="24"/>
          <w:szCs w:val="24"/>
        </w:rPr>
        <w:t>En retournant sur notre navigateur nous avons ce message qui s’affiche nous confirmant notre opération</w:t>
      </w:r>
    </w:p>
    <w:p w14:paraId="5F8CD6CD" w14:textId="77777777" w:rsidR="00694E83" w:rsidRPr="005F52D2" w:rsidRDefault="00694E83" w:rsidP="00B6756D">
      <w:pPr>
        <w:jc w:val="center"/>
        <w:rPr>
          <w:sz w:val="24"/>
          <w:szCs w:val="24"/>
        </w:rPr>
      </w:pPr>
    </w:p>
    <w:p w14:paraId="7597E9E5" w14:textId="3C12E143" w:rsidR="00471AAE" w:rsidRDefault="00471AAE" w:rsidP="00B6756D">
      <w:pPr>
        <w:jc w:val="center"/>
      </w:pPr>
      <w:r w:rsidRPr="00471AAE">
        <w:drawing>
          <wp:inline distT="0" distB="0" distL="0" distR="0" wp14:anchorId="7D871582" wp14:editId="071A930A">
            <wp:extent cx="4895547" cy="411480"/>
            <wp:effectExtent l="0" t="0" r="635" b="762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17416" cy="42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8ADB1" w14:textId="2D1D54A2" w:rsidR="00471AAE" w:rsidRDefault="0072272E" w:rsidP="00B6756D">
      <w:pPr>
        <w:jc w:val="center"/>
        <w:rPr>
          <w:sz w:val="24"/>
          <w:szCs w:val="24"/>
        </w:rPr>
      </w:pPr>
      <w:r w:rsidRPr="005F52D2">
        <w:rPr>
          <w:sz w:val="24"/>
          <w:szCs w:val="24"/>
        </w:rPr>
        <w:t>Juste en dessous de la liste des règles sélectionner l’un des boutons « </w:t>
      </w:r>
      <w:proofErr w:type="spellStart"/>
      <w:r w:rsidRPr="005F52D2">
        <w:rPr>
          <w:sz w:val="24"/>
          <w:szCs w:val="24"/>
        </w:rPr>
        <w:t>Add</w:t>
      </w:r>
      <w:proofErr w:type="spellEnd"/>
      <w:r w:rsidRPr="005F52D2">
        <w:rPr>
          <w:sz w:val="24"/>
          <w:szCs w:val="24"/>
        </w:rPr>
        <w:t> »</w:t>
      </w:r>
    </w:p>
    <w:p w14:paraId="5944A776" w14:textId="77777777" w:rsidR="00694E83" w:rsidRPr="005F52D2" w:rsidRDefault="00694E83" w:rsidP="00B6756D">
      <w:pPr>
        <w:jc w:val="center"/>
        <w:rPr>
          <w:sz w:val="24"/>
          <w:szCs w:val="24"/>
        </w:rPr>
      </w:pPr>
    </w:p>
    <w:p w14:paraId="4E32F62C" w14:textId="29F77D43" w:rsidR="00102D07" w:rsidRDefault="00A15CFB" w:rsidP="00B6756D">
      <w:pPr>
        <w:jc w:val="center"/>
      </w:pPr>
      <w:r w:rsidRPr="00A15CFB">
        <w:drawing>
          <wp:inline distT="0" distB="0" distL="0" distR="0" wp14:anchorId="0448D024" wp14:editId="296CB4AC">
            <wp:extent cx="5783170" cy="1698171"/>
            <wp:effectExtent l="0" t="0" r="8255" b="0"/>
            <wp:docPr id="34" name="Image 3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 descr="Une image contenant texte&#10;&#10;Description générée automatiquement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40365" cy="171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D2997" w14:textId="6D757BD9" w:rsidR="0072272E" w:rsidRDefault="0072272E" w:rsidP="00B6756D">
      <w:pPr>
        <w:jc w:val="center"/>
        <w:rPr>
          <w:sz w:val="24"/>
          <w:szCs w:val="24"/>
        </w:rPr>
      </w:pPr>
      <w:r w:rsidRPr="005F52D2">
        <w:rPr>
          <w:sz w:val="24"/>
          <w:szCs w:val="24"/>
        </w:rPr>
        <w:t xml:space="preserve">Dans le champ « Destination », changer le type en « Wan </w:t>
      </w:r>
      <w:proofErr w:type="spellStart"/>
      <w:r w:rsidRPr="005F52D2">
        <w:rPr>
          <w:sz w:val="24"/>
          <w:szCs w:val="24"/>
        </w:rPr>
        <w:t>adress</w:t>
      </w:r>
      <w:proofErr w:type="spellEnd"/>
      <w:r w:rsidRPr="005F52D2">
        <w:rPr>
          <w:sz w:val="24"/>
          <w:szCs w:val="24"/>
        </w:rPr>
        <w:t> » et le Port Range en « http ». Puis sur « Save »</w:t>
      </w:r>
    </w:p>
    <w:p w14:paraId="4F1D2B92" w14:textId="77777777" w:rsidR="00694E83" w:rsidRPr="005F52D2" w:rsidRDefault="00694E83" w:rsidP="00B6756D">
      <w:pPr>
        <w:jc w:val="center"/>
        <w:rPr>
          <w:sz w:val="24"/>
          <w:szCs w:val="24"/>
        </w:rPr>
      </w:pPr>
    </w:p>
    <w:p w14:paraId="1881E7D5" w14:textId="327F3814" w:rsidR="00A15CFB" w:rsidRDefault="00A15CFB" w:rsidP="00B6756D">
      <w:pPr>
        <w:jc w:val="center"/>
      </w:pPr>
      <w:r w:rsidRPr="00A15CFB">
        <w:drawing>
          <wp:inline distT="0" distB="0" distL="0" distR="0" wp14:anchorId="5B45F350" wp14:editId="7C30B236">
            <wp:extent cx="5794160" cy="1737451"/>
            <wp:effectExtent l="0" t="0" r="0" b="0"/>
            <wp:docPr id="35" name="Image 3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 descr="Une image contenant texte&#10;&#10;Description générée automatiquement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46906" cy="175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1588" w14:textId="4B3D8BA0" w:rsidR="0072272E" w:rsidRPr="005F52D2" w:rsidRDefault="0072272E" w:rsidP="00B6756D">
      <w:pPr>
        <w:ind w:left="113" w:right="113"/>
        <w:jc w:val="center"/>
        <w:rPr>
          <w:sz w:val="24"/>
          <w:szCs w:val="24"/>
        </w:rPr>
      </w:pPr>
      <w:r w:rsidRPr="005F52D2">
        <w:rPr>
          <w:sz w:val="24"/>
          <w:szCs w:val="24"/>
        </w:rPr>
        <w:t xml:space="preserve">Réitérer l’opération pour le port « Https » cette fois-ci afin de pouvoir </w:t>
      </w:r>
      <w:r w:rsidR="00005667" w:rsidRPr="005F52D2">
        <w:rPr>
          <w:sz w:val="24"/>
          <w:szCs w:val="24"/>
        </w:rPr>
        <w:t>complètement utiliser notre pare-feu sans avoir à le désactiver à chaque fois.</w:t>
      </w:r>
    </w:p>
    <w:p w14:paraId="310B9AB4" w14:textId="42F01468" w:rsidR="00694E83" w:rsidRDefault="00694E83" w:rsidP="00B6756D">
      <w:pPr>
        <w:jc w:val="center"/>
      </w:pPr>
    </w:p>
    <w:p w14:paraId="0F4BB340" w14:textId="77777777" w:rsidR="00694E83" w:rsidRDefault="00694E83" w:rsidP="00B6756D">
      <w:pPr>
        <w:jc w:val="center"/>
      </w:pPr>
    </w:p>
    <w:p w14:paraId="59C74473" w14:textId="77777777" w:rsidR="00694E83" w:rsidRDefault="00694E83" w:rsidP="00B6756D">
      <w:pPr>
        <w:jc w:val="center"/>
      </w:pPr>
    </w:p>
    <w:p w14:paraId="26398666" w14:textId="77777777" w:rsidR="00694E83" w:rsidRDefault="00694E83" w:rsidP="00B6756D">
      <w:pPr>
        <w:jc w:val="center"/>
      </w:pPr>
    </w:p>
    <w:p w14:paraId="5EBB9FB5" w14:textId="77777777" w:rsidR="00694E83" w:rsidRDefault="00694E83" w:rsidP="00B6756D">
      <w:pPr>
        <w:jc w:val="center"/>
      </w:pPr>
    </w:p>
    <w:p w14:paraId="132FABD7" w14:textId="77777777" w:rsidR="00694E83" w:rsidRDefault="00694E83" w:rsidP="00B6756D">
      <w:pPr>
        <w:jc w:val="center"/>
      </w:pPr>
    </w:p>
    <w:p w14:paraId="25E14A66" w14:textId="371747F1" w:rsidR="00005667" w:rsidRDefault="00A15CFB" w:rsidP="00B6756D">
      <w:pPr>
        <w:jc w:val="center"/>
      </w:pPr>
      <w:r w:rsidRPr="00A15CFB">
        <w:drawing>
          <wp:inline distT="0" distB="0" distL="0" distR="0" wp14:anchorId="34D5F4B0" wp14:editId="0C1CC4B3">
            <wp:extent cx="4725394" cy="2546803"/>
            <wp:effectExtent l="0" t="0" r="0" b="6350"/>
            <wp:docPr id="36" name="Image 36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 descr="Une image contenant table&#10;&#10;Description générée automatiquement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55767" cy="256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1A09" w14:textId="07026F84" w:rsidR="00A15CFB" w:rsidRDefault="00A15CFB" w:rsidP="00B6756D">
      <w:pPr>
        <w:jc w:val="center"/>
      </w:pPr>
      <w:r w:rsidRPr="00102D07">
        <w:drawing>
          <wp:inline distT="0" distB="0" distL="0" distR="0" wp14:anchorId="03628D59" wp14:editId="595AD80E">
            <wp:extent cx="4724400" cy="371475"/>
            <wp:effectExtent l="0" t="0" r="0" b="9525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36256" cy="38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CE22" w14:textId="63E83130" w:rsidR="001A6C3C" w:rsidRDefault="001A6C3C" w:rsidP="00B6756D">
      <w:pPr>
        <w:jc w:val="center"/>
      </w:pPr>
      <w:r w:rsidRPr="00102D07">
        <w:drawing>
          <wp:inline distT="0" distB="0" distL="0" distR="0" wp14:anchorId="28322FAE" wp14:editId="59AD0D6B">
            <wp:extent cx="4811485" cy="543337"/>
            <wp:effectExtent l="0" t="0" r="0" b="9525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88763" cy="55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3E8FC" w14:textId="3227C3D2" w:rsidR="00005667" w:rsidRPr="005F52D2" w:rsidRDefault="00005667" w:rsidP="00B6756D">
      <w:pPr>
        <w:ind w:left="113" w:right="113"/>
        <w:jc w:val="center"/>
        <w:rPr>
          <w:sz w:val="24"/>
          <w:szCs w:val="24"/>
          <w:u w:val="single"/>
        </w:rPr>
      </w:pPr>
      <w:r w:rsidRPr="005F52D2">
        <w:rPr>
          <w:sz w:val="24"/>
          <w:szCs w:val="24"/>
        </w:rPr>
        <w:t>Tout comme pour la suppression des règles principales</w:t>
      </w:r>
      <w:r w:rsidR="00F05972" w:rsidRPr="005F52D2">
        <w:rPr>
          <w:sz w:val="24"/>
          <w:szCs w:val="24"/>
        </w:rPr>
        <w:t xml:space="preserve"> après avoir fait la « Save », appuyer sur « Apply Changes » et taper dans l’interface de commande du pare-feu sur la VM la commande </w:t>
      </w:r>
      <w:proofErr w:type="spellStart"/>
      <w:r w:rsidR="00F05972" w:rsidRPr="005F52D2">
        <w:rPr>
          <w:i/>
          <w:iCs/>
          <w:sz w:val="24"/>
          <w:szCs w:val="24"/>
        </w:rPr>
        <w:t>pfctl</w:t>
      </w:r>
      <w:proofErr w:type="spellEnd"/>
      <w:r w:rsidR="00F05972" w:rsidRPr="005F52D2">
        <w:rPr>
          <w:i/>
          <w:iCs/>
          <w:sz w:val="24"/>
          <w:szCs w:val="24"/>
        </w:rPr>
        <w:t xml:space="preserve"> -d</w:t>
      </w:r>
      <w:r w:rsidR="00F05972" w:rsidRPr="005F52D2">
        <w:rPr>
          <w:sz w:val="24"/>
          <w:szCs w:val="24"/>
        </w:rPr>
        <w:t xml:space="preserve"> pour appliquer les changements. Une l’opération terminée le message de confirmation s’affichera.</w:t>
      </w:r>
    </w:p>
    <w:p w14:paraId="319A816E" w14:textId="5EEAC489" w:rsidR="00F05972" w:rsidRDefault="00F05972" w:rsidP="00B6756D">
      <w:pPr>
        <w:spacing w:after="120"/>
        <w:ind w:right="113"/>
      </w:pPr>
    </w:p>
    <w:p w14:paraId="6F82972E" w14:textId="77777777" w:rsidR="00694E83" w:rsidRDefault="00694E83" w:rsidP="00B6756D">
      <w:pPr>
        <w:spacing w:after="120"/>
        <w:ind w:right="113"/>
      </w:pPr>
    </w:p>
    <w:p w14:paraId="7CA9804C" w14:textId="77777777" w:rsidR="00694E83" w:rsidRDefault="00694E83" w:rsidP="00B6756D">
      <w:pPr>
        <w:spacing w:after="120"/>
        <w:ind w:right="113"/>
      </w:pPr>
    </w:p>
    <w:p w14:paraId="5A4C6CC6" w14:textId="0F642ADC" w:rsidR="00F004C1" w:rsidRDefault="00F004C1" w:rsidP="00B6756D">
      <w:pPr>
        <w:jc w:val="center"/>
      </w:pPr>
      <w:r w:rsidRPr="00F004C1">
        <w:drawing>
          <wp:inline distT="0" distB="0" distL="0" distR="0" wp14:anchorId="07673EA8" wp14:editId="14B57C39">
            <wp:extent cx="5507392" cy="3709834"/>
            <wp:effectExtent l="0" t="0" r="0" b="5080"/>
            <wp:docPr id="47" name="Image 4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 descr="Une image contenant texte&#10;&#10;Description générée automatiquement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19935" cy="371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D01DB" w14:textId="50380C38" w:rsidR="00F05972" w:rsidRPr="005F52D2" w:rsidRDefault="00F05972" w:rsidP="00B6756D">
      <w:pPr>
        <w:ind w:left="113" w:right="113"/>
        <w:jc w:val="center"/>
        <w:rPr>
          <w:sz w:val="24"/>
          <w:szCs w:val="24"/>
        </w:rPr>
      </w:pPr>
      <w:r w:rsidRPr="005F52D2">
        <w:rPr>
          <w:sz w:val="24"/>
          <w:szCs w:val="24"/>
        </w:rPr>
        <w:t xml:space="preserve">En appuyant sur le logo </w:t>
      </w:r>
      <w:proofErr w:type="spellStart"/>
      <w:r w:rsidRPr="005F52D2">
        <w:rPr>
          <w:sz w:val="24"/>
          <w:szCs w:val="24"/>
        </w:rPr>
        <w:t>PfSense</w:t>
      </w:r>
      <w:proofErr w:type="spellEnd"/>
      <w:r w:rsidRPr="005F52D2">
        <w:rPr>
          <w:sz w:val="24"/>
          <w:szCs w:val="24"/>
        </w:rPr>
        <w:t xml:space="preserve"> en haut a gauche, vous accédez au récapitulatif de votre pare-feu avec en bas à droite les règles d’interfaces que nous avons programmées.</w:t>
      </w:r>
    </w:p>
    <w:sectPr w:rsidR="00F05972" w:rsidRPr="005F52D2" w:rsidSect="00A25F03">
      <w:footerReference w:type="default" r:id="rId42"/>
      <w:pgSz w:w="11906" w:h="16838" w:code="9"/>
      <w:pgMar w:top="0" w:right="0" w:bottom="0" w:left="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96FF15" w14:textId="77777777" w:rsidR="001F0313" w:rsidRDefault="001F0313" w:rsidP="00F65F0F">
      <w:pPr>
        <w:spacing w:after="0"/>
      </w:pPr>
      <w:r>
        <w:separator/>
      </w:r>
    </w:p>
  </w:endnote>
  <w:endnote w:type="continuationSeparator" w:id="0">
    <w:p w14:paraId="7C43C229" w14:textId="77777777" w:rsidR="001F0313" w:rsidRDefault="001F0313" w:rsidP="00F65F0F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ranklin Gothic Heavy">
    <w:panose1 w:val="020B0903020102020204"/>
    <w:charset w:val="00"/>
    <w:family w:val="swiss"/>
    <w:pitch w:val="variable"/>
    <w:sig w:usb0="00000287" w:usb1="00000000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33961476"/>
      <w:docPartObj>
        <w:docPartGallery w:val="Page Numbers (Bottom of Page)"/>
        <w:docPartUnique/>
      </w:docPartObj>
    </w:sdtPr>
    <w:sdtContent>
      <w:p w14:paraId="688B70E7" w14:textId="6C06032A" w:rsidR="00F65F0F" w:rsidRDefault="0010063B">
        <w:pPr>
          <w:pStyle w:val="Pieddepage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24851B6C" wp14:editId="63E024A5">
                  <wp:simplePos x="0" y="0"/>
                  <wp:positionH relativeFrom="page">
                    <wp:align>right</wp:align>
                  </wp:positionH>
                  <wp:positionV relativeFrom="page">
                    <wp:align>bottom</wp:align>
                  </wp:positionV>
                  <wp:extent cx="2125980" cy="2054860"/>
                  <wp:effectExtent l="7620" t="0" r="0" b="2540"/>
                  <wp:wrapNone/>
                  <wp:docPr id="39" name="Triangle isocèle 3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125980" cy="2054860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solidFill>
                            <a:srgbClr val="D2EA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79C737" w14:textId="77777777" w:rsidR="0010063B" w:rsidRDefault="0010063B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>
                                <w:rPr>
                                  <w:rFonts w:eastAsiaTheme="minorEastAsia" w:cs="Times New Roman"/>
                                  <w:sz w:val="22"/>
                                </w:rP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rPr>
                                  <w:rFonts w:eastAsiaTheme="minorEastAsia" w:cs="Times New Roman"/>
                                  <w:sz w:val="22"/>
                                </w:rPr>
                                <w:fldChar w:fldCharType="separate"/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>2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24851B6C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Triangle isocèle 39" o:spid="_x0000_s1038" type="#_x0000_t5" style="position:absolute;margin-left:116.2pt;margin-top:0;width:167.4pt;height:161.8pt;z-index:25165926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" adj="21600" fillcolor="#d2eaf1" stroked="f">
                  <v:textbox>
                    <w:txbxContent>
                      <w:p w14:paraId="2179C737" w14:textId="77777777" w:rsidR="0010063B" w:rsidRDefault="0010063B">
                        <w:pPr>
                          <w:jc w:val="center"/>
                          <w:rPr>
                            <w:szCs w:val="72"/>
                          </w:rPr>
                        </w:pPr>
                        <w:r>
                          <w:rPr>
                            <w:rFonts w:eastAsiaTheme="minorEastAsia" w:cs="Times New Roman"/>
                            <w:sz w:val="22"/>
                          </w:rP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rPr>
                            <w:rFonts w:eastAsiaTheme="minorEastAsia" w:cs="Times New Roman"/>
                            <w:sz w:val="22"/>
                          </w:rPr>
                          <w:fldChar w:fldCharType="separate"/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t>2</w:t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E13006" w14:textId="77777777" w:rsidR="001F0313" w:rsidRDefault="001F0313" w:rsidP="00F65F0F">
      <w:pPr>
        <w:spacing w:after="0"/>
      </w:pPr>
      <w:r>
        <w:separator/>
      </w:r>
    </w:p>
  </w:footnote>
  <w:footnote w:type="continuationSeparator" w:id="0">
    <w:p w14:paraId="23F68D93" w14:textId="77777777" w:rsidR="001F0313" w:rsidRDefault="001F0313" w:rsidP="00F65F0F">
      <w:pPr>
        <w:spacing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192A"/>
    <w:rsid w:val="00005667"/>
    <w:rsid w:val="000123F7"/>
    <w:rsid w:val="00021C04"/>
    <w:rsid w:val="000B4502"/>
    <w:rsid w:val="000B478E"/>
    <w:rsid w:val="000C22CA"/>
    <w:rsid w:val="0010063B"/>
    <w:rsid w:val="00102D07"/>
    <w:rsid w:val="00104080"/>
    <w:rsid w:val="001A6C3C"/>
    <w:rsid w:val="001B66FD"/>
    <w:rsid w:val="001F0313"/>
    <w:rsid w:val="002149CB"/>
    <w:rsid w:val="002D7330"/>
    <w:rsid w:val="0030428B"/>
    <w:rsid w:val="00392FA9"/>
    <w:rsid w:val="003B50B3"/>
    <w:rsid w:val="00471AAE"/>
    <w:rsid w:val="00503B94"/>
    <w:rsid w:val="00515218"/>
    <w:rsid w:val="005C6219"/>
    <w:rsid w:val="005F52D2"/>
    <w:rsid w:val="00694E83"/>
    <w:rsid w:val="006A174E"/>
    <w:rsid w:val="006D26A1"/>
    <w:rsid w:val="00714AA5"/>
    <w:rsid w:val="0072272E"/>
    <w:rsid w:val="00723B29"/>
    <w:rsid w:val="00745C53"/>
    <w:rsid w:val="00793A2F"/>
    <w:rsid w:val="007A4788"/>
    <w:rsid w:val="0083600B"/>
    <w:rsid w:val="0087674F"/>
    <w:rsid w:val="00886E41"/>
    <w:rsid w:val="00936C66"/>
    <w:rsid w:val="00962CE6"/>
    <w:rsid w:val="00973EDE"/>
    <w:rsid w:val="00A1111B"/>
    <w:rsid w:val="00A15CFB"/>
    <w:rsid w:val="00A25F03"/>
    <w:rsid w:val="00AF2B74"/>
    <w:rsid w:val="00B05BE0"/>
    <w:rsid w:val="00B12629"/>
    <w:rsid w:val="00B6756D"/>
    <w:rsid w:val="00B85C73"/>
    <w:rsid w:val="00B97D51"/>
    <w:rsid w:val="00BB13BB"/>
    <w:rsid w:val="00C338C8"/>
    <w:rsid w:val="00C82954"/>
    <w:rsid w:val="00CC192A"/>
    <w:rsid w:val="00D1338F"/>
    <w:rsid w:val="00D654B4"/>
    <w:rsid w:val="00D76AB2"/>
    <w:rsid w:val="00F004C1"/>
    <w:rsid w:val="00F05972"/>
    <w:rsid w:val="00F65F0F"/>
    <w:rsid w:val="00FB3A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D156DE7"/>
  <w15:chartTrackingRefBased/>
  <w15:docId w15:val="{4A93C3D7-2019-49FE-9253-93C680C2D5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654B4"/>
    <w:pPr>
      <w:spacing w:line="240" w:lineRule="auto"/>
    </w:pPr>
    <w:rPr>
      <w:sz w:val="21"/>
    </w:rPr>
  </w:style>
  <w:style w:type="paragraph" w:styleId="Titre1">
    <w:name w:val="heading 1"/>
    <w:basedOn w:val="Normal"/>
    <w:next w:val="Normal"/>
    <w:link w:val="Titre1Car"/>
    <w:uiPriority w:val="9"/>
    <w:qFormat/>
    <w:rsid w:val="0010408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0000" w:themeColor="text1"/>
      <w:sz w:val="44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10408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10408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104080"/>
    <w:pPr>
      <w:spacing w:after="0"/>
      <w:ind w:left="720"/>
      <w:contextualSpacing/>
    </w:pPr>
    <w:rPr>
      <w:rFonts w:asciiTheme="majorHAnsi" w:eastAsiaTheme="majorEastAsia" w:hAnsiTheme="majorHAnsi" w:cstheme="majorBidi"/>
      <w:spacing w:val="-10"/>
      <w:kern w:val="28"/>
      <w:sz w:val="9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104080"/>
    <w:rPr>
      <w:rFonts w:asciiTheme="majorHAnsi" w:eastAsiaTheme="majorEastAsia" w:hAnsiTheme="majorHAnsi" w:cstheme="majorBidi"/>
      <w:spacing w:val="-10"/>
      <w:kern w:val="28"/>
      <w:sz w:val="9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0B4502"/>
    <w:pPr>
      <w:numPr>
        <w:ilvl w:val="1"/>
      </w:numPr>
      <w:ind w:left="720"/>
    </w:pPr>
    <w:rPr>
      <w:rFonts w:eastAsiaTheme="minorEastAsia"/>
      <w:color w:val="F2F2F2" w:themeColor="background1" w:themeShade="F2"/>
      <w:spacing w:val="15"/>
      <w:sz w:val="48"/>
    </w:rPr>
  </w:style>
  <w:style w:type="character" w:customStyle="1" w:styleId="Sous-titreCar">
    <w:name w:val="Sous-titre Car"/>
    <w:basedOn w:val="Policepardfaut"/>
    <w:link w:val="Sous-titre"/>
    <w:uiPriority w:val="11"/>
    <w:rsid w:val="000B4502"/>
    <w:rPr>
      <w:rFonts w:eastAsiaTheme="minorEastAsia"/>
      <w:color w:val="F2F2F2" w:themeColor="background1" w:themeShade="F2"/>
      <w:spacing w:val="15"/>
      <w:sz w:val="48"/>
    </w:rPr>
  </w:style>
  <w:style w:type="character" w:customStyle="1" w:styleId="Titre1Car">
    <w:name w:val="Titre 1 Car"/>
    <w:basedOn w:val="Policepardfaut"/>
    <w:link w:val="Titre1"/>
    <w:uiPriority w:val="9"/>
    <w:rsid w:val="00104080"/>
    <w:rPr>
      <w:rFonts w:asciiTheme="majorHAnsi" w:eastAsiaTheme="majorEastAsia" w:hAnsiTheme="majorHAnsi" w:cstheme="majorBidi"/>
      <w:color w:val="000000" w:themeColor="text1"/>
      <w:sz w:val="44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104080"/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Sansinterligne">
    <w:name w:val="No Spacing"/>
    <w:uiPriority w:val="1"/>
    <w:qFormat/>
    <w:rsid w:val="00D654B4"/>
    <w:pPr>
      <w:spacing w:after="0" w:line="240" w:lineRule="auto"/>
    </w:pPr>
    <w:rPr>
      <w:sz w:val="21"/>
    </w:rPr>
  </w:style>
  <w:style w:type="character" w:customStyle="1" w:styleId="Titre3Car">
    <w:name w:val="Titre 3 Car"/>
    <w:basedOn w:val="Policepardfaut"/>
    <w:link w:val="Titre3"/>
    <w:uiPriority w:val="9"/>
    <w:rsid w:val="00104080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Notedebasdepage">
    <w:name w:val="footnote text"/>
    <w:basedOn w:val="Normal"/>
    <w:link w:val="NotedebasdepageCar"/>
    <w:uiPriority w:val="99"/>
    <w:semiHidden/>
    <w:unhideWhenUsed/>
    <w:rsid w:val="00F65F0F"/>
    <w:pPr>
      <w:spacing w:after="0"/>
    </w:pPr>
    <w:rPr>
      <w:sz w:val="20"/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semiHidden/>
    <w:rsid w:val="00F65F0F"/>
    <w:rPr>
      <w:sz w:val="20"/>
      <w:szCs w:val="20"/>
    </w:rPr>
  </w:style>
  <w:style w:type="character" w:styleId="Appelnotedebasdep">
    <w:name w:val="footnote reference"/>
    <w:basedOn w:val="Policepardfaut"/>
    <w:uiPriority w:val="99"/>
    <w:semiHidden/>
    <w:unhideWhenUsed/>
    <w:rsid w:val="00F65F0F"/>
    <w:rPr>
      <w:vertAlign w:val="superscript"/>
    </w:rPr>
  </w:style>
  <w:style w:type="paragraph" w:styleId="En-tte">
    <w:name w:val="header"/>
    <w:basedOn w:val="Normal"/>
    <w:link w:val="En-tteCar"/>
    <w:uiPriority w:val="99"/>
    <w:unhideWhenUsed/>
    <w:rsid w:val="00F65F0F"/>
    <w:pPr>
      <w:tabs>
        <w:tab w:val="center" w:pos="4536"/>
        <w:tab w:val="right" w:pos="9072"/>
      </w:tabs>
      <w:spacing w:after="0"/>
    </w:pPr>
  </w:style>
  <w:style w:type="character" w:customStyle="1" w:styleId="En-tteCar">
    <w:name w:val="En-tête Car"/>
    <w:basedOn w:val="Policepardfaut"/>
    <w:link w:val="En-tte"/>
    <w:uiPriority w:val="99"/>
    <w:rsid w:val="00F65F0F"/>
    <w:rPr>
      <w:sz w:val="21"/>
    </w:rPr>
  </w:style>
  <w:style w:type="paragraph" w:styleId="Pieddepage">
    <w:name w:val="footer"/>
    <w:basedOn w:val="Normal"/>
    <w:link w:val="PieddepageCar"/>
    <w:uiPriority w:val="99"/>
    <w:unhideWhenUsed/>
    <w:rsid w:val="00F65F0F"/>
    <w:pPr>
      <w:tabs>
        <w:tab w:val="center" w:pos="4536"/>
        <w:tab w:val="right" w:pos="9072"/>
      </w:tabs>
      <w:spacing w:after="0"/>
    </w:pPr>
  </w:style>
  <w:style w:type="character" w:customStyle="1" w:styleId="PieddepageCar">
    <w:name w:val="Pied de page Car"/>
    <w:basedOn w:val="Policepardfaut"/>
    <w:link w:val="Pieddepage"/>
    <w:uiPriority w:val="99"/>
    <w:rsid w:val="00F65F0F"/>
    <w:rPr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avym\AppData\Roaming\Microsoft\Templates\Rapport%20(th&#232;me%20Urbain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3">
      <a:majorFont>
        <a:latin typeface="Franklin Gothic Heavy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60667B-8D0F-4C98-9298-5774C9A973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Rapport (thème Urbain).dotx</Template>
  <TotalTime>306</TotalTime>
  <Pages>15</Pages>
  <Words>550</Words>
  <Characters>3025</Characters>
  <Application>Microsoft Office Word</Application>
  <DocSecurity>0</DocSecurity>
  <Lines>25</Lines>
  <Paragraphs>7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Davy Marthély</dc:creator>
  <cp:keywords/>
  <dc:description/>
  <cp:lastModifiedBy>Davy Marthély</cp:lastModifiedBy>
  <cp:revision>6</cp:revision>
  <dcterms:created xsi:type="dcterms:W3CDTF">2022-05-01T13:21:00Z</dcterms:created>
  <dcterms:modified xsi:type="dcterms:W3CDTF">2022-05-01T18:27:00Z</dcterms:modified>
</cp:coreProperties>
</file>
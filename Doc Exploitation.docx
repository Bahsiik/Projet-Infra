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1564" w14:textId="77777777" w:rsidR="00C6554A" w:rsidRPr="008B5277" w:rsidRDefault="002554CD" w:rsidP="00C6554A">
      <w:pPr>
        <w:pStyle w:val="Photo"/>
      </w:pPr>
      <w:r w:rsidRPr="008B5277">
        <w:rPr>
          <w:noProof/>
          <w:lang w:bidi="fr-FR"/>
        </w:rPr>
        <w:drawing>
          <wp:inline distT="0" distB="0" distL="0" distR="0" wp14:anchorId="5E0921E1" wp14:editId="142374D5">
            <wp:extent cx="5155474" cy="2537460"/>
            <wp:effectExtent l="0" t="0" r="7620" b="0"/>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181267" cy="2550155"/>
                    </a:xfrm>
                    <a:prstGeom prst="rect">
                      <a:avLst/>
                    </a:prstGeom>
                    <a:noFill/>
                    <a:ln w="254000" cap="rnd">
                      <a:noFill/>
                    </a:ln>
                    <a:effectLst/>
                  </pic:spPr>
                </pic:pic>
              </a:graphicData>
            </a:graphic>
          </wp:inline>
        </w:drawing>
      </w:r>
    </w:p>
    <w:p w14:paraId="788E8819" w14:textId="04A2FE8B" w:rsidR="00C6554A" w:rsidRDefault="00BC4888" w:rsidP="00C6554A">
      <w:pPr>
        <w:pStyle w:val="Titre"/>
      </w:pPr>
      <w:r>
        <w:t>DOCUMENTATION D’</w:t>
      </w:r>
      <w:r w:rsidR="00706585">
        <w:t>EXPLOITATION</w:t>
      </w:r>
    </w:p>
    <w:p w14:paraId="7C0BBDC9" w14:textId="77777777" w:rsidR="00E7422A" w:rsidRDefault="00E7422A" w:rsidP="00C6554A">
      <w:pPr>
        <w:pStyle w:val="Titre"/>
      </w:pPr>
    </w:p>
    <w:p w14:paraId="0F082112" w14:textId="5F14D25F" w:rsidR="00C6554A" w:rsidRPr="00D5413C" w:rsidRDefault="00BC4888" w:rsidP="00C6554A">
      <w:pPr>
        <w:pStyle w:val="Sous-titre"/>
      </w:pPr>
      <w:r>
        <w:t>PROJET INFRA &amp; SI</w:t>
      </w:r>
    </w:p>
    <w:p w14:paraId="45E957ED" w14:textId="6BEE1D75" w:rsidR="00C6554A" w:rsidRDefault="00BC4888" w:rsidP="00C6554A">
      <w:pPr>
        <w:pStyle w:val="Coordonnes"/>
      </w:pPr>
      <w:r>
        <w:t>MISTRAL / PHAM / MARTHELY</w:t>
      </w:r>
      <w:r w:rsidR="00C6554A">
        <w:rPr>
          <w:lang w:bidi="fr-FR"/>
        </w:rPr>
        <w:t xml:space="preserve"> </w:t>
      </w:r>
      <w:r>
        <w:rPr>
          <w:lang w:bidi="fr-FR"/>
        </w:rPr>
        <w:t xml:space="preserve">| </w:t>
      </w:r>
      <w:proofErr w:type="spellStart"/>
      <w:r>
        <w:rPr>
          <w:lang w:bidi="fr-FR"/>
        </w:rPr>
        <w:t>Ynov</w:t>
      </w:r>
      <w:proofErr w:type="spellEnd"/>
      <w:r>
        <w:rPr>
          <w:lang w:bidi="fr-FR"/>
        </w:rPr>
        <w:t xml:space="preserve"> 2021/2022</w:t>
      </w:r>
      <w:r w:rsidR="00C6554A">
        <w:rPr>
          <w:lang w:bidi="fr-FR"/>
        </w:rPr>
        <w:br w:type="page"/>
      </w:r>
    </w:p>
    <w:p w14:paraId="2B472BDD" w14:textId="3096098B" w:rsidR="0015788B" w:rsidRPr="0066162E" w:rsidRDefault="0015788B" w:rsidP="00C6554A">
      <w:pPr>
        <w:pStyle w:val="Titre1"/>
        <w:rPr>
          <w:sz w:val="56"/>
          <w:szCs w:val="56"/>
        </w:rPr>
      </w:pPr>
      <w:r w:rsidRPr="0066162E">
        <w:rPr>
          <w:sz w:val="56"/>
          <w:szCs w:val="56"/>
        </w:rPr>
        <w:lastRenderedPageBreak/>
        <w:t>Sommaire</w:t>
      </w:r>
    </w:p>
    <w:p w14:paraId="563B3681" w14:textId="7D0566B3" w:rsidR="0015788B" w:rsidRPr="0066162E" w:rsidRDefault="0015788B" w:rsidP="0015788B">
      <w:pPr>
        <w:rPr>
          <w:sz w:val="40"/>
          <w:szCs w:val="40"/>
        </w:rPr>
      </w:pPr>
    </w:p>
    <w:p w14:paraId="5341E1AE" w14:textId="4E92D0F7" w:rsidR="0015788B" w:rsidRDefault="00706585" w:rsidP="0015788B">
      <w:pPr>
        <w:pStyle w:val="Listenumros"/>
        <w:rPr>
          <w:sz w:val="40"/>
          <w:szCs w:val="40"/>
        </w:rPr>
      </w:pPr>
      <w:r>
        <w:rPr>
          <w:sz w:val="40"/>
          <w:szCs w:val="40"/>
        </w:rPr>
        <w:t>Détail d’utilisation des outils</w:t>
      </w:r>
      <w:r w:rsidR="00DA36E4" w:rsidRPr="0066162E">
        <w:rPr>
          <w:sz w:val="40"/>
          <w:szCs w:val="40"/>
        </w:rPr>
        <w:t xml:space="preserve"> </w:t>
      </w:r>
    </w:p>
    <w:p w14:paraId="71676D31" w14:textId="77777777" w:rsidR="00706585" w:rsidRPr="0066162E" w:rsidRDefault="00706585" w:rsidP="00706585">
      <w:pPr>
        <w:pStyle w:val="Listenumros"/>
        <w:numPr>
          <w:ilvl w:val="0"/>
          <w:numId w:val="0"/>
        </w:numPr>
        <w:ind w:left="360"/>
        <w:rPr>
          <w:sz w:val="40"/>
          <w:szCs w:val="40"/>
        </w:rPr>
      </w:pPr>
    </w:p>
    <w:p w14:paraId="196D75A0" w14:textId="27D4EC5C" w:rsidR="0015788B" w:rsidRDefault="00706585" w:rsidP="0015788B">
      <w:pPr>
        <w:pStyle w:val="Listenumros"/>
        <w:rPr>
          <w:sz w:val="40"/>
          <w:szCs w:val="40"/>
        </w:rPr>
      </w:pPr>
      <w:r>
        <w:rPr>
          <w:sz w:val="40"/>
          <w:szCs w:val="40"/>
        </w:rPr>
        <w:t>Sauvegarde nouvelle ressources web</w:t>
      </w:r>
    </w:p>
    <w:p w14:paraId="2E7C4D21" w14:textId="77777777" w:rsidR="00706585" w:rsidRDefault="00706585" w:rsidP="00706585">
      <w:pPr>
        <w:pStyle w:val="Listenumros"/>
        <w:numPr>
          <w:ilvl w:val="0"/>
          <w:numId w:val="0"/>
        </w:numPr>
        <w:rPr>
          <w:sz w:val="40"/>
          <w:szCs w:val="40"/>
        </w:rPr>
      </w:pPr>
    </w:p>
    <w:p w14:paraId="75388701" w14:textId="641B8721" w:rsidR="00706585" w:rsidRPr="0066162E" w:rsidRDefault="00706585" w:rsidP="0015788B">
      <w:pPr>
        <w:pStyle w:val="Listenumros"/>
        <w:rPr>
          <w:sz w:val="40"/>
          <w:szCs w:val="40"/>
        </w:rPr>
      </w:pPr>
      <w:r>
        <w:rPr>
          <w:sz w:val="40"/>
          <w:szCs w:val="40"/>
        </w:rPr>
        <w:t xml:space="preserve">Restauration date antérieure site web </w:t>
      </w:r>
    </w:p>
    <w:p w14:paraId="667CAC15" w14:textId="71289723" w:rsidR="0015788B" w:rsidRDefault="0015788B" w:rsidP="00C6554A">
      <w:pPr>
        <w:pStyle w:val="Titre1"/>
      </w:pPr>
    </w:p>
    <w:p w14:paraId="3D3B0CF4" w14:textId="1D6CD492" w:rsidR="0066162E" w:rsidRDefault="0066162E" w:rsidP="0066162E"/>
    <w:p w14:paraId="7323960A" w14:textId="373FF5E5" w:rsidR="0066162E" w:rsidRDefault="0066162E" w:rsidP="0066162E"/>
    <w:p w14:paraId="2BC91A33" w14:textId="5CFEDF5B" w:rsidR="0066162E" w:rsidRDefault="0066162E" w:rsidP="0066162E"/>
    <w:p w14:paraId="38CB952E" w14:textId="7526C77F" w:rsidR="0066162E" w:rsidRDefault="0066162E" w:rsidP="0066162E"/>
    <w:p w14:paraId="6BC03F68" w14:textId="494D64C1" w:rsidR="0066162E" w:rsidRDefault="0066162E" w:rsidP="0066162E"/>
    <w:p w14:paraId="391F1036" w14:textId="77BDC81F" w:rsidR="0066162E" w:rsidRDefault="0066162E" w:rsidP="0066162E"/>
    <w:p w14:paraId="29174034" w14:textId="479E8578" w:rsidR="0015788B" w:rsidRDefault="0015788B" w:rsidP="00C6554A">
      <w:pPr>
        <w:pStyle w:val="Titre1"/>
      </w:pPr>
    </w:p>
    <w:p w14:paraId="277324A3" w14:textId="4F6A2A11" w:rsidR="00F71B7B" w:rsidRDefault="00F71B7B" w:rsidP="00F71B7B"/>
    <w:p w14:paraId="36DCAC23" w14:textId="4AC48C03" w:rsidR="00706585" w:rsidRDefault="00706585" w:rsidP="00F71B7B"/>
    <w:p w14:paraId="713C2C00" w14:textId="2C70DED5" w:rsidR="00706585" w:rsidRDefault="00706585" w:rsidP="00F71B7B"/>
    <w:p w14:paraId="01215B56" w14:textId="77B9B06E" w:rsidR="00706585" w:rsidRDefault="00706585" w:rsidP="00F71B7B"/>
    <w:p w14:paraId="29B26306" w14:textId="3B8DB452" w:rsidR="00706585" w:rsidRDefault="00706585" w:rsidP="00F71B7B"/>
    <w:p w14:paraId="464B9125" w14:textId="5C0C0CBC" w:rsidR="00706585" w:rsidRDefault="00706585" w:rsidP="00F71B7B"/>
    <w:p w14:paraId="55516F66" w14:textId="302B737F" w:rsidR="00706585" w:rsidRDefault="00706585" w:rsidP="00F71B7B"/>
    <w:p w14:paraId="0DFAA801" w14:textId="77777777" w:rsidR="00706585" w:rsidRPr="00F71B7B" w:rsidRDefault="00706585" w:rsidP="00F71B7B"/>
    <w:p w14:paraId="23DEF544" w14:textId="74448326" w:rsidR="00C6554A" w:rsidRDefault="00706585" w:rsidP="009451BC">
      <w:pPr>
        <w:pStyle w:val="Titre1"/>
        <w:numPr>
          <w:ilvl w:val="0"/>
          <w:numId w:val="16"/>
        </w:numPr>
        <w:rPr>
          <w:sz w:val="56"/>
          <w:szCs w:val="56"/>
        </w:rPr>
      </w:pPr>
      <w:r>
        <w:rPr>
          <w:sz w:val="56"/>
          <w:szCs w:val="56"/>
        </w:rPr>
        <w:lastRenderedPageBreak/>
        <w:t>Détail d’utilisation des outils</w:t>
      </w:r>
    </w:p>
    <w:p w14:paraId="0368329C" w14:textId="77777777" w:rsidR="00706585" w:rsidRPr="00706585" w:rsidRDefault="00706585" w:rsidP="00706585"/>
    <w:p w14:paraId="091D0FF4" w14:textId="77777777" w:rsidR="00B1000E" w:rsidRPr="00B1000E" w:rsidRDefault="00B1000E" w:rsidP="00B1000E"/>
    <w:p w14:paraId="159847B8" w14:textId="36CDB08F" w:rsidR="00CA4476" w:rsidRDefault="00F71B7B" w:rsidP="00F4166C">
      <w:pPr>
        <w:pStyle w:val="Titre1"/>
        <w:rPr>
          <w:sz w:val="56"/>
          <w:szCs w:val="56"/>
        </w:rPr>
      </w:pPr>
      <w:r>
        <w:rPr>
          <w:sz w:val="56"/>
          <w:szCs w:val="56"/>
        </w:rPr>
        <w:t>2</w:t>
      </w:r>
      <w:r w:rsidR="007D773B">
        <w:rPr>
          <w:sz w:val="56"/>
          <w:szCs w:val="56"/>
        </w:rPr>
        <w:t>.</w:t>
      </w:r>
      <w:r w:rsidR="00706585">
        <w:rPr>
          <w:sz w:val="56"/>
          <w:szCs w:val="56"/>
        </w:rPr>
        <w:t>Sauvegarde nouvelle ressources web</w:t>
      </w:r>
    </w:p>
    <w:p w14:paraId="0BFB1F37" w14:textId="642B8E18" w:rsidR="00706585" w:rsidRDefault="00157060" w:rsidP="00706585">
      <w:r>
        <w:t>De base c’est automatique, il est possible de créer un nv script à la base de l’autre et de modifier le chemin pour l’ada</w:t>
      </w:r>
      <w:r w:rsidR="00791329">
        <w:t xml:space="preserve">pter aux nouvelles ressources. Et il suffit également comme montrer précédemment de rajouter un nouveau </w:t>
      </w:r>
      <w:proofErr w:type="spellStart"/>
      <w:r w:rsidR="00791329">
        <w:t>crontab</w:t>
      </w:r>
      <w:proofErr w:type="spellEnd"/>
      <w:r w:rsidR="00791329">
        <w:t xml:space="preserve">. </w:t>
      </w:r>
    </w:p>
    <w:p w14:paraId="7DC1D056" w14:textId="75F715BE" w:rsidR="00706585" w:rsidRDefault="00706585" w:rsidP="00706585">
      <w:pPr>
        <w:pStyle w:val="Titre1"/>
        <w:rPr>
          <w:sz w:val="56"/>
          <w:szCs w:val="56"/>
        </w:rPr>
      </w:pPr>
      <w:r>
        <w:rPr>
          <w:sz w:val="56"/>
          <w:szCs w:val="56"/>
        </w:rPr>
        <w:t>3</w:t>
      </w:r>
      <w:r>
        <w:rPr>
          <w:sz w:val="56"/>
          <w:szCs w:val="56"/>
        </w:rPr>
        <w:t>.</w:t>
      </w:r>
      <w:r>
        <w:rPr>
          <w:sz w:val="56"/>
          <w:szCs w:val="56"/>
        </w:rPr>
        <w:t>Restauration date antérieure site web</w:t>
      </w:r>
    </w:p>
    <w:p w14:paraId="230A10DD" w14:textId="2E5012E2" w:rsidR="00791329" w:rsidRPr="00791329" w:rsidRDefault="00791329" w:rsidP="00791329">
      <w:r>
        <w:t>Dans le dossier indiqué par le(s) script(s) se trouvera toutes les versions de backup datées, il suffira de récupérer la version voulue et de la transférer sur le pc contenant le serveur web et les implanter à l’emplacement des fichiers.</w:t>
      </w:r>
    </w:p>
    <w:sectPr w:rsidR="00791329" w:rsidRPr="00791329" w:rsidSect="00D5222D">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4C01C" w14:textId="77777777" w:rsidR="00BB221D" w:rsidRDefault="00BB221D" w:rsidP="00C6554A">
      <w:pPr>
        <w:spacing w:before="0" w:after="0" w:line="240" w:lineRule="auto"/>
      </w:pPr>
      <w:r>
        <w:separator/>
      </w:r>
    </w:p>
  </w:endnote>
  <w:endnote w:type="continuationSeparator" w:id="0">
    <w:p w14:paraId="43A5738E" w14:textId="77777777" w:rsidR="00BB221D" w:rsidRDefault="00BB221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7D0E9"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EFF1A" w14:textId="77777777" w:rsidR="00BB221D" w:rsidRDefault="00BB221D" w:rsidP="00C6554A">
      <w:pPr>
        <w:spacing w:before="0" w:after="0" w:line="240" w:lineRule="auto"/>
      </w:pPr>
      <w:r>
        <w:separator/>
      </w:r>
    </w:p>
  </w:footnote>
  <w:footnote w:type="continuationSeparator" w:id="0">
    <w:p w14:paraId="30FB12AE" w14:textId="77777777" w:rsidR="00BB221D" w:rsidRDefault="00BB221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AEB8659A"/>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CED1471"/>
    <w:multiLevelType w:val="hybridMultilevel"/>
    <w:tmpl w:val="C2D86EF4"/>
    <w:lvl w:ilvl="0" w:tplc="FDDC8D72">
      <w:start w:val="1"/>
      <w:numFmt w:val="decimal"/>
      <w:lvlText w:val="%1."/>
      <w:lvlJc w:val="left"/>
      <w:pPr>
        <w:ind w:left="720" w:hanging="360"/>
      </w:pPr>
      <w:rPr>
        <w:rFonts w:hint="default"/>
        <w:sz w:val="56"/>
        <w:szCs w:val="5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0964E43"/>
    <w:multiLevelType w:val="hybridMultilevel"/>
    <w:tmpl w:val="C39A9490"/>
    <w:lvl w:ilvl="0" w:tplc="F5463440">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63612884">
    <w:abstractNumId w:val="9"/>
  </w:num>
  <w:num w:numId="2" w16cid:durableId="1456413856">
    <w:abstractNumId w:val="8"/>
  </w:num>
  <w:num w:numId="3" w16cid:durableId="1602839037">
    <w:abstractNumId w:val="8"/>
  </w:num>
  <w:num w:numId="4" w16cid:durableId="2039697229">
    <w:abstractNumId w:val="9"/>
  </w:num>
  <w:num w:numId="5" w16cid:durableId="2132630085">
    <w:abstractNumId w:val="14"/>
  </w:num>
  <w:num w:numId="6" w16cid:durableId="405956623">
    <w:abstractNumId w:val="10"/>
  </w:num>
  <w:num w:numId="7" w16cid:durableId="2121876851">
    <w:abstractNumId w:val="12"/>
  </w:num>
  <w:num w:numId="8" w16cid:durableId="1142161412">
    <w:abstractNumId w:val="7"/>
  </w:num>
  <w:num w:numId="9" w16cid:durableId="1879856713">
    <w:abstractNumId w:val="6"/>
  </w:num>
  <w:num w:numId="10" w16cid:durableId="1126391238">
    <w:abstractNumId w:val="5"/>
  </w:num>
  <w:num w:numId="11" w16cid:durableId="2098480817">
    <w:abstractNumId w:val="4"/>
  </w:num>
  <w:num w:numId="12" w16cid:durableId="1015884647">
    <w:abstractNumId w:val="3"/>
  </w:num>
  <w:num w:numId="13" w16cid:durableId="341443497">
    <w:abstractNumId w:val="2"/>
  </w:num>
  <w:num w:numId="14" w16cid:durableId="1860046748">
    <w:abstractNumId w:val="1"/>
  </w:num>
  <w:num w:numId="15" w16cid:durableId="90245512">
    <w:abstractNumId w:val="0"/>
  </w:num>
  <w:num w:numId="16" w16cid:durableId="25326855">
    <w:abstractNumId w:val="11"/>
  </w:num>
  <w:num w:numId="17" w16cid:durableId="10670762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88"/>
    <w:rsid w:val="00002F4E"/>
    <w:rsid w:val="00016E72"/>
    <w:rsid w:val="00081570"/>
    <w:rsid w:val="000A7704"/>
    <w:rsid w:val="000B1DFC"/>
    <w:rsid w:val="000C6ABB"/>
    <w:rsid w:val="00126947"/>
    <w:rsid w:val="00157060"/>
    <w:rsid w:val="0015788B"/>
    <w:rsid w:val="001E7876"/>
    <w:rsid w:val="00241AFE"/>
    <w:rsid w:val="002554CD"/>
    <w:rsid w:val="00271909"/>
    <w:rsid w:val="00293B83"/>
    <w:rsid w:val="002B4294"/>
    <w:rsid w:val="002C7553"/>
    <w:rsid w:val="00333D0D"/>
    <w:rsid w:val="0036461F"/>
    <w:rsid w:val="003A0339"/>
    <w:rsid w:val="003D1ACC"/>
    <w:rsid w:val="00427C2B"/>
    <w:rsid w:val="004A5472"/>
    <w:rsid w:val="004B7EBF"/>
    <w:rsid w:val="004C049F"/>
    <w:rsid w:val="004D7D09"/>
    <w:rsid w:val="005000E2"/>
    <w:rsid w:val="00544E99"/>
    <w:rsid w:val="00624048"/>
    <w:rsid w:val="0066162E"/>
    <w:rsid w:val="00663CC2"/>
    <w:rsid w:val="00693FC8"/>
    <w:rsid w:val="006A3CE7"/>
    <w:rsid w:val="006C2105"/>
    <w:rsid w:val="007033F8"/>
    <w:rsid w:val="00706585"/>
    <w:rsid w:val="00783FB3"/>
    <w:rsid w:val="00791329"/>
    <w:rsid w:val="007D1AFB"/>
    <w:rsid w:val="007D6710"/>
    <w:rsid w:val="007D773B"/>
    <w:rsid w:val="007E633A"/>
    <w:rsid w:val="00800D33"/>
    <w:rsid w:val="008172CA"/>
    <w:rsid w:val="008216D0"/>
    <w:rsid w:val="00833339"/>
    <w:rsid w:val="00851E93"/>
    <w:rsid w:val="00885974"/>
    <w:rsid w:val="0089714F"/>
    <w:rsid w:val="009451BC"/>
    <w:rsid w:val="00964BF8"/>
    <w:rsid w:val="00993F9E"/>
    <w:rsid w:val="00994012"/>
    <w:rsid w:val="009E5C76"/>
    <w:rsid w:val="00A26E02"/>
    <w:rsid w:val="00A51A0B"/>
    <w:rsid w:val="00A62E6E"/>
    <w:rsid w:val="00AC453F"/>
    <w:rsid w:val="00AE6351"/>
    <w:rsid w:val="00AF3EDC"/>
    <w:rsid w:val="00B1000E"/>
    <w:rsid w:val="00B35F5A"/>
    <w:rsid w:val="00BA25F9"/>
    <w:rsid w:val="00BB221D"/>
    <w:rsid w:val="00BC4888"/>
    <w:rsid w:val="00C12D38"/>
    <w:rsid w:val="00C306A7"/>
    <w:rsid w:val="00C63011"/>
    <w:rsid w:val="00C6554A"/>
    <w:rsid w:val="00CA4476"/>
    <w:rsid w:val="00CC3E81"/>
    <w:rsid w:val="00D323C8"/>
    <w:rsid w:val="00D5222D"/>
    <w:rsid w:val="00D81D47"/>
    <w:rsid w:val="00D9031D"/>
    <w:rsid w:val="00DA36E4"/>
    <w:rsid w:val="00DC25AF"/>
    <w:rsid w:val="00DE00BF"/>
    <w:rsid w:val="00E60323"/>
    <w:rsid w:val="00E7422A"/>
    <w:rsid w:val="00E961F0"/>
    <w:rsid w:val="00EA266A"/>
    <w:rsid w:val="00EB3577"/>
    <w:rsid w:val="00ED7C44"/>
    <w:rsid w:val="00F4166C"/>
    <w:rsid w:val="00F44883"/>
    <w:rsid w:val="00F56BE9"/>
    <w:rsid w:val="00F71B7B"/>
    <w:rsid w:val="00FF1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81CB6"/>
  <w15:chartTrackingRefBased/>
  <w15:docId w15:val="{94EFD053-463E-4464-9162-08FC512E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table" w:styleId="Grilledutableau">
    <w:name w:val="Table Grid"/>
    <w:basedOn w:val="TableauNormal"/>
    <w:uiPriority w:val="39"/>
    <w:rsid w:val="00CA4476"/>
    <w:pPr>
      <w:spacing w:before="0" w:after="0"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semiHidden/>
    <w:unhideWhenUsed/>
    <w:rsid w:val="00427C2B"/>
    <w:pPr>
      <w:spacing w:after="120"/>
    </w:pPr>
  </w:style>
  <w:style w:type="character" w:customStyle="1" w:styleId="CorpsdetexteCar">
    <w:name w:val="Corps de texte Car"/>
    <w:basedOn w:val="Policepardfaut"/>
    <w:link w:val="Corpsdetexte"/>
    <w:uiPriority w:val="99"/>
    <w:semiHidden/>
    <w:rsid w:val="00427C2B"/>
  </w:style>
  <w:style w:type="paragraph" w:styleId="Paragraphedeliste">
    <w:name w:val="List Paragraph"/>
    <w:basedOn w:val="Normal"/>
    <w:uiPriority w:val="34"/>
    <w:semiHidden/>
    <w:unhideWhenUsed/>
    <w:qFormat/>
    <w:rsid w:val="00706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113411">
      <w:bodyDiv w:val="1"/>
      <w:marLeft w:val="0"/>
      <w:marRight w:val="0"/>
      <w:marTop w:val="0"/>
      <w:marBottom w:val="0"/>
      <w:divBdr>
        <w:top w:val="none" w:sz="0" w:space="0" w:color="auto"/>
        <w:left w:val="none" w:sz="0" w:space="0" w:color="auto"/>
        <w:bottom w:val="none" w:sz="0" w:space="0" w:color="auto"/>
        <w:right w:val="none" w:sz="0" w:space="0" w:color="auto"/>
      </w:divBdr>
    </w:div>
    <w:div w:id="192718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ist\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08684-6E33-4942-ACA7-38931DBE6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9</TotalTime>
  <Pages>3</Pages>
  <Words>125</Words>
  <Characters>688</Characters>
  <Application>Microsoft Office Word</Application>
  <DocSecurity>0</DocSecurity>
  <Lines>5</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Mistral</dc:creator>
  <cp:keywords/>
  <dc:description/>
  <cp:lastModifiedBy>Davy Marthély</cp:lastModifiedBy>
  <cp:revision>3</cp:revision>
  <cp:lastPrinted>2022-05-02T16:12:00Z</cp:lastPrinted>
  <dcterms:created xsi:type="dcterms:W3CDTF">2022-05-02T16:25:00Z</dcterms:created>
  <dcterms:modified xsi:type="dcterms:W3CDTF">2022-05-02T16:34:00Z</dcterms:modified>
</cp:coreProperties>
</file>